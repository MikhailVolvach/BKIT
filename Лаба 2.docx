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6606" w14:textId="77777777" w:rsidR="003C1FBC" w:rsidRDefault="003C1FBC" w:rsidP="003C1FBC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5226B78A" w14:textId="77777777" w:rsidR="003C1FBC" w:rsidRDefault="003C1FBC" w:rsidP="003C1FB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25C0E4A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09CE89B" w14:textId="77777777" w:rsidR="003C1FBC" w:rsidRDefault="003C1FBC" w:rsidP="003C1FB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E942CDE" w14:textId="77777777" w:rsidR="003C1FBC" w:rsidRDefault="003C1FBC" w:rsidP="003C1FB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458A2115" w14:textId="77777777" w:rsidR="003C1FBC" w:rsidRDefault="003C1FBC" w:rsidP="003C1FB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5F23F3C6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014BE846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81A63C6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772926E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1682954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4064B2B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07E6752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C4E7F32" w14:textId="77777777" w:rsidR="003C1FBC" w:rsidRDefault="003C1FBC" w:rsidP="003C1FB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A7262CD" w14:textId="77777777" w:rsidR="003C1FBC" w:rsidRDefault="003C1FBC" w:rsidP="003C1FB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«Базовые компоненты интернет-технологий»</w:t>
      </w:r>
    </w:p>
    <w:p w14:paraId="714530CE" w14:textId="77777777" w:rsidR="003C1FBC" w:rsidRDefault="003C1FBC" w:rsidP="003C1FB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066E42FB" w14:textId="673FFBE3" w:rsidR="003C1FBC" w:rsidRPr="00A016A1" w:rsidRDefault="003C1FBC" w:rsidP="003C1FB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A016A1" w:rsidRPr="00A016A1">
        <w:rPr>
          <w:color w:val="000000"/>
          <w:sz w:val="28"/>
          <w:szCs w:val="28"/>
        </w:rPr>
        <w:t>2</w:t>
      </w:r>
    </w:p>
    <w:p w14:paraId="4F0C3946" w14:textId="59A1B0C0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>
        <w:rPr>
          <w:bCs/>
          <w:color w:val="000000"/>
          <w:spacing w:val="-5"/>
          <w:sz w:val="28"/>
          <w:szCs w:val="28"/>
        </w:rPr>
        <w:t>«</w:t>
      </w:r>
      <w:r w:rsidR="00A016A1" w:rsidRPr="00A016A1">
        <w:rPr>
          <w:sz w:val="28"/>
          <w:szCs w:val="28"/>
        </w:rPr>
        <w:t>Объектно-ориентированные возможности языка Python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2B0691EA" w14:textId="77777777" w:rsidR="00A016A1" w:rsidRDefault="00A016A1" w:rsidP="00A016A1">
      <w:pPr>
        <w:shd w:val="clear" w:color="auto" w:fill="FFFFFF"/>
      </w:pPr>
    </w:p>
    <w:p w14:paraId="22FE2512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E0F9EF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3E109DB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B441411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C28D3F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BB15EC9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E8E27FF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EA15FD0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FE5AA44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C1EEA2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2ECA77A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BE1B900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D83325B" w14:textId="77777777" w:rsidR="003C1FBC" w:rsidRDefault="003C1FBC" w:rsidP="003C1FB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3709"/>
        <w:gridCol w:w="2715"/>
        <w:gridCol w:w="3213"/>
      </w:tblGrid>
      <w:tr w:rsidR="003C1FBC" w14:paraId="5AC70255" w14:textId="77777777" w:rsidTr="00014EAB">
        <w:tc>
          <w:tcPr>
            <w:tcW w:w="3709" w:type="dxa"/>
            <w:shd w:val="clear" w:color="auto" w:fill="auto"/>
          </w:tcPr>
          <w:p w14:paraId="3D2FA28D" w14:textId="77777777" w:rsidR="003C1FBC" w:rsidRDefault="003C1FBC" w:rsidP="00014EAB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677BDEBA" w14:textId="77777777" w:rsidR="003C1FBC" w:rsidRDefault="003C1FBC" w:rsidP="00014EA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161C67CE" w14:textId="77777777" w:rsidR="003C1FBC" w:rsidRDefault="003C1FBC" w:rsidP="00014EAB">
            <w:r>
              <w:rPr>
                <w:color w:val="000000"/>
              </w:rPr>
              <w:t>Проверил:</w:t>
            </w:r>
          </w:p>
        </w:tc>
      </w:tr>
      <w:tr w:rsidR="003C1FBC" w14:paraId="5ACCAACF" w14:textId="77777777" w:rsidTr="00014EAB">
        <w:tc>
          <w:tcPr>
            <w:tcW w:w="3709" w:type="dxa"/>
            <w:shd w:val="clear" w:color="auto" w:fill="auto"/>
          </w:tcPr>
          <w:p w14:paraId="1FB14F12" w14:textId="77777777" w:rsidR="003C1FBC" w:rsidRPr="003C1FBC" w:rsidRDefault="003C1FBC" w:rsidP="00014EAB">
            <w:pPr>
              <w:jc w:val="right"/>
              <w:rPr>
                <w:lang w:val="en-US"/>
              </w:rPr>
            </w:pPr>
            <w:r>
              <w:rPr>
                <w:color w:val="000000"/>
              </w:rPr>
              <w:t>студент группы ИУ5-</w:t>
            </w:r>
            <w:r>
              <w:rPr>
                <w:color w:val="000000"/>
                <w:lang w:val="en-US"/>
              </w:rPr>
              <w:t>32</w:t>
            </w:r>
          </w:p>
        </w:tc>
        <w:tc>
          <w:tcPr>
            <w:tcW w:w="2715" w:type="dxa"/>
            <w:shd w:val="clear" w:color="auto" w:fill="auto"/>
          </w:tcPr>
          <w:p w14:paraId="7033375C" w14:textId="77777777" w:rsidR="003C1FBC" w:rsidRDefault="003C1FBC" w:rsidP="00014EA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77DFABBF" w14:textId="77777777" w:rsidR="003C1FBC" w:rsidRDefault="003C1FBC" w:rsidP="00014EAB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3C1FBC" w14:paraId="15FE9F82" w14:textId="77777777" w:rsidTr="00014EAB">
        <w:tc>
          <w:tcPr>
            <w:tcW w:w="3709" w:type="dxa"/>
            <w:shd w:val="clear" w:color="auto" w:fill="auto"/>
          </w:tcPr>
          <w:p w14:paraId="78C19ABE" w14:textId="77777777" w:rsidR="003C1FBC" w:rsidRDefault="003C1FBC" w:rsidP="00014EAB">
            <w:pPr>
              <w:jc w:val="right"/>
            </w:pPr>
            <w:r>
              <w:rPr>
                <w:color w:val="000000"/>
              </w:rPr>
              <w:t>Вольвач Михаил</w:t>
            </w:r>
          </w:p>
        </w:tc>
        <w:tc>
          <w:tcPr>
            <w:tcW w:w="2715" w:type="dxa"/>
            <w:shd w:val="clear" w:color="auto" w:fill="auto"/>
          </w:tcPr>
          <w:p w14:paraId="365A592B" w14:textId="77777777" w:rsidR="003C1FBC" w:rsidRDefault="003C1FBC" w:rsidP="00014EA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431BA10F" w14:textId="77777777" w:rsidR="003C1FBC" w:rsidRDefault="003C1FBC" w:rsidP="00014EAB">
            <w:pPr>
              <w:jc w:val="right"/>
            </w:pPr>
            <w:r>
              <w:t>Гапанюк Ю. Е.</w:t>
            </w:r>
          </w:p>
        </w:tc>
      </w:tr>
      <w:tr w:rsidR="003C1FBC" w14:paraId="69D99501" w14:textId="77777777" w:rsidTr="00014EAB">
        <w:tc>
          <w:tcPr>
            <w:tcW w:w="3709" w:type="dxa"/>
            <w:shd w:val="clear" w:color="auto" w:fill="auto"/>
          </w:tcPr>
          <w:p w14:paraId="6439F6A5" w14:textId="71DCF926" w:rsidR="003C1FBC" w:rsidRPr="00A016A1" w:rsidRDefault="003C1FBC" w:rsidP="00014EAB">
            <w:pPr>
              <w:rPr>
                <w:lang w:val="en-US"/>
              </w:rPr>
            </w:pPr>
            <w:r>
              <w:rPr>
                <w:color w:val="000000"/>
              </w:rPr>
              <w:t xml:space="preserve">Подпись и дата: </w:t>
            </w:r>
            <w:r w:rsidR="00A016A1">
              <w:rPr>
                <w:color w:val="000000"/>
                <w:lang w:val="en-US"/>
              </w:rPr>
              <w:t>20.10.2022</w:t>
            </w:r>
          </w:p>
          <w:p w14:paraId="1EB80F88" w14:textId="77777777" w:rsidR="003C1FBC" w:rsidRDefault="003C1FBC" w:rsidP="00014EAB">
            <w:pPr>
              <w:rPr>
                <w:color w:val="000000"/>
              </w:rPr>
            </w:pPr>
          </w:p>
        </w:tc>
        <w:tc>
          <w:tcPr>
            <w:tcW w:w="2715" w:type="dxa"/>
            <w:shd w:val="clear" w:color="auto" w:fill="auto"/>
          </w:tcPr>
          <w:p w14:paraId="163883FD" w14:textId="77777777" w:rsidR="003C1FBC" w:rsidRDefault="003C1FBC" w:rsidP="00014EAB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112C4180" w14:textId="14B64CED" w:rsidR="003C1FBC" w:rsidRPr="00A016A1" w:rsidRDefault="003C1FBC" w:rsidP="00014EAB">
            <w:r>
              <w:rPr>
                <w:color w:val="000000"/>
              </w:rPr>
              <w:t>Подпись и дата:</w:t>
            </w:r>
            <w:r w:rsidR="00A016A1">
              <w:rPr>
                <w:color w:val="000000"/>
                <w:lang w:val="en-US"/>
              </w:rPr>
              <w:t xml:space="preserve"> </w:t>
            </w:r>
            <w:r w:rsidR="00A016A1">
              <w:rPr>
                <w:color w:val="000000"/>
                <w:lang w:val="en-US"/>
              </w:rPr>
              <w:t>20.10.2022</w:t>
            </w:r>
          </w:p>
        </w:tc>
      </w:tr>
    </w:tbl>
    <w:p w14:paraId="5B362878" w14:textId="77777777" w:rsidR="003C1FBC" w:rsidRDefault="003C1FBC" w:rsidP="003C1FB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7BB6D05" w14:textId="77777777" w:rsidR="003C1FBC" w:rsidRDefault="003C1FBC" w:rsidP="003C1FB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280AD0F" w14:textId="77777777" w:rsidR="009E1FCA" w:rsidRDefault="009E1FCA" w:rsidP="003C1FBC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14:paraId="0252F106" w14:textId="4D7C132E" w:rsidR="001A0EC1" w:rsidRDefault="001A0EC1"/>
    <w:p w14:paraId="5E4B23D7" w14:textId="45C6F487" w:rsidR="009E1FCA" w:rsidRDefault="009E1FCA" w:rsidP="009E1FCA">
      <w:pPr>
        <w:jc w:val="center"/>
      </w:pPr>
      <w:r>
        <w:t>Москва, 2022</w:t>
      </w:r>
    </w:p>
    <w:p w14:paraId="45E025BD" w14:textId="49088BF4" w:rsidR="009E1FCA" w:rsidRDefault="009E1FCA" w:rsidP="009E1FCA">
      <w:pPr>
        <w:rPr>
          <w:b/>
          <w:bCs/>
          <w:sz w:val="36"/>
          <w:szCs w:val="36"/>
        </w:rPr>
      </w:pPr>
      <w:r w:rsidRPr="009E1FCA">
        <w:rPr>
          <w:b/>
          <w:bCs/>
          <w:sz w:val="36"/>
          <w:szCs w:val="36"/>
        </w:rPr>
        <w:lastRenderedPageBreak/>
        <w:t>Задание</w:t>
      </w:r>
    </w:p>
    <w:p w14:paraId="67EDFCBD" w14:textId="77777777" w:rsidR="009E1FCA" w:rsidRPr="009E1FCA" w:rsidRDefault="009E1FCA" w:rsidP="009E1FCA">
      <w:pPr>
        <w:rPr>
          <w:b/>
          <w:bCs/>
          <w:sz w:val="36"/>
          <w:szCs w:val="36"/>
        </w:rPr>
      </w:pPr>
    </w:p>
    <w:p w14:paraId="53E41F97" w14:textId="77777777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9E1FCA">
        <w:rPr>
          <w:color w:val="24292F"/>
          <w:sz w:val="28"/>
          <w:szCs w:val="28"/>
          <w:lang w:eastAsia="ru-RU"/>
        </w:rPr>
        <w:t>pip</w:t>
      </w:r>
      <w:proofErr w:type="spellEnd"/>
      <w:r w:rsidRPr="009E1FCA">
        <w:rPr>
          <w:color w:val="24292F"/>
          <w:sz w:val="28"/>
          <w:szCs w:val="28"/>
          <w:lang w:eastAsia="ru-RU"/>
        </w:rPr>
        <w:t>.</w:t>
      </w:r>
    </w:p>
    <w:p w14:paraId="719CBEE4" w14:textId="77777777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25542545" w14:textId="77777777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9E1FCA">
        <w:rPr>
          <w:color w:val="24292F"/>
          <w:sz w:val="28"/>
          <w:szCs w:val="28"/>
          <w:lang w:eastAsia="ru-RU"/>
        </w:rPr>
        <w:t>lab_python_oop</w:t>
      </w:r>
      <w:proofErr w:type="spellEnd"/>
      <w:r w:rsidRPr="009E1FCA">
        <w:rPr>
          <w:color w:val="24292F"/>
          <w:sz w:val="28"/>
          <w:szCs w:val="28"/>
          <w:lang w:eastAsia="ru-RU"/>
        </w:rPr>
        <w:t>.</w:t>
      </w:r>
    </w:p>
    <w:p w14:paraId="28268609" w14:textId="77777777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9E1FCA">
        <w:rPr>
          <w:color w:val="24292F"/>
          <w:sz w:val="28"/>
          <w:szCs w:val="28"/>
          <w:lang w:eastAsia="ru-RU"/>
        </w:rPr>
        <w:t>lab_python_oop</w:t>
      </w:r>
      <w:proofErr w:type="spellEnd"/>
      <w:r w:rsidRPr="009E1FCA">
        <w:rPr>
          <w:color w:val="24292F"/>
          <w:sz w:val="28"/>
          <w:szCs w:val="28"/>
          <w:lang w:eastAsia="ru-RU"/>
        </w:rPr>
        <w:t>.</w:t>
      </w:r>
    </w:p>
    <w:p w14:paraId="68F0C30F" w14:textId="3005BB1F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14:paraId="777814B3" w14:textId="66E873A5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 xml:space="preserve">Класс «Цвет фигуры» содержит свойство для описания цвета геометрической фигуры. </w:t>
      </w:r>
    </w:p>
    <w:p w14:paraId="54BF19B4" w14:textId="77777777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4249DFD6" w14:textId="4C80D614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9E1FCA">
        <w:rPr>
          <w:color w:val="24292F"/>
          <w:sz w:val="28"/>
          <w:szCs w:val="28"/>
          <w:lang w:eastAsia="ru-RU"/>
        </w:rPr>
        <w:t>math.pi</w:t>
      </w:r>
      <w:proofErr w:type="spellEnd"/>
      <w:r w:rsidRPr="009E1FCA">
        <w:rPr>
          <w:color w:val="24292F"/>
          <w:sz w:val="28"/>
          <w:szCs w:val="28"/>
          <w:lang w:eastAsia="ru-RU"/>
        </w:rPr>
        <w:t xml:space="preserve"> из модуля </w:t>
      </w:r>
      <w:r w:rsidRPr="009E1FCA">
        <w:rPr>
          <w:color w:val="24292F"/>
          <w:sz w:val="28"/>
          <w:szCs w:val="28"/>
          <w:lang w:val="en-US" w:eastAsia="ru-RU"/>
        </w:rPr>
        <w:t>math</w:t>
      </w:r>
      <w:r w:rsidRPr="009E1FCA">
        <w:rPr>
          <w:color w:val="24292F"/>
          <w:sz w:val="28"/>
          <w:szCs w:val="28"/>
          <w:lang w:eastAsia="ru-RU"/>
        </w:rPr>
        <w:t>.</w:t>
      </w:r>
    </w:p>
    <w:p w14:paraId="271CFF97" w14:textId="77777777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1E861E72" w14:textId="24036EEA" w:rsidR="009E1FCA" w:rsidRPr="009E1FCA" w:rsidRDefault="009E1FCA" w:rsidP="009E1FCA">
      <w:pPr>
        <w:numPr>
          <w:ilvl w:val="1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Определите метод "</w:t>
      </w:r>
      <w:proofErr w:type="spellStart"/>
      <w:r w:rsidRPr="009E1FCA">
        <w:rPr>
          <w:color w:val="24292F"/>
          <w:sz w:val="28"/>
          <w:szCs w:val="28"/>
          <w:lang w:eastAsia="ru-RU"/>
        </w:rPr>
        <w:t>repr</w:t>
      </w:r>
      <w:proofErr w:type="spellEnd"/>
      <w:r w:rsidRPr="009E1FCA">
        <w:rPr>
          <w:color w:val="24292F"/>
          <w:sz w:val="28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9E1FCA">
        <w:rPr>
          <w:color w:val="24292F"/>
          <w:sz w:val="28"/>
          <w:szCs w:val="28"/>
          <w:lang w:eastAsia="ru-RU"/>
        </w:rPr>
        <w:t>format</w:t>
      </w:r>
      <w:proofErr w:type="spellEnd"/>
    </w:p>
    <w:p w14:paraId="1A4AC60C" w14:textId="77777777" w:rsidR="009E1FCA" w:rsidRPr="009E1FCA" w:rsidRDefault="009E1FCA" w:rsidP="009E1FCA">
      <w:pPr>
        <w:numPr>
          <w:ilvl w:val="1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419C6A8A" w14:textId="32C2BBFC" w:rsidR="009E1FCA" w:rsidRPr="009E1FCA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В корневом каталоге проекта создайте файл main.py для тестирования Ваших классов. Создайте следующие объекты и выведите о них информацию в консоль (N - номер Вашего варианта по списку группы):</w:t>
      </w:r>
    </w:p>
    <w:p w14:paraId="28B0021B" w14:textId="77777777" w:rsidR="009E1FCA" w:rsidRPr="009E1FCA" w:rsidRDefault="009E1FCA" w:rsidP="009E1FCA">
      <w:pPr>
        <w:numPr>
          <w:ilvl w:val="1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Прямоугольник синего цвета шириной N и высотой N.</w:t>
      </w:r>
    </w:p>
    <w:p w14:paraId="034D94B6" w14:textId="77777777" w:rsidR="009E1FCA" w:rsidRPr="009E1FCA" w:rsidRDefault="009E1FCA" w:rsidP="009E1FCA">
      <w:pPr>
        <w:numPr>
          <w:ilvl w:val="1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Круг зеленого цвета радиусом N.</w:t>
      </w:r>
    </w:p>
    <w:p w14:paraId="524EC7DB" w14:textId="77777777" w:rsidR="009E1FCA" w:rsidRPr="009E1FCA" w:rsidRDefault="009E1FCA" w:rsidP="009E1FCA">
      <w:pPr>
        <w:numPr>
          <w:ilvl w:val="1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>Квадрат красного цвета со стороной N.</w:t>
      </w:r>
    </w:p>
    <w:p w14:paraId="3356102D" w14:textId="77777777" w:rsidR="009E1FCA" w:rsidRPr="009E1FCA" w:rsidRDefault="009E1FCA" w:rsidP="009E1FCA">
      <w:pPr>
        <w:numPr>
          <w:ilvl w:val="1"/>
          <w:numId w:val="1"/>
        </w:num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9E1FCA">
        <w:rPr>
          <w:color w:val="24292F"/>
          <w:sz w:val="28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9E1FCA">
        <w:rPr>
          <w:color w:val="24292F"/>
          <w:sz w:val="28"/>
          <w:szCs w:val="28"/>
          <w:lang w:eastAsia="ru-RU"/>
        </w:rPr>
        <w:t>pip</w:t>
      </w:r>
      <w:proofErr w:type="spellEnd"/>
      <w:r w:rsidRPr="009E1FCA">
        <w:rPr>
          <w:color w:val="24292F"/>
          <w:sz w:val="28"/>
          <w:szCs w:val="28"/>
          <w:lang w:eastAsia="ru-RU"/>
        </w:rPr>
        <w:t>.</w:t>
      </w:r>
    </w:p>
    <w:p w14:paraId="07B7633F" w14:textId="45927BE8" w:rsidR="009E1FCA" w:rsidRPr="00B2194F" w:rsidRDefault="009E1FCA" w:rsidP="009E1FCA">
      <w:pPr>
        <w:numPr>
          <w:ilvl w:val="0"/>
          <w:numId w:val="1"/>
        </w:numPr>
        <w:shd w:val="clear" w:color="auto" w:fill="FFFFFF"/>
        <w:suppressAutoHyphens w:val="0"/>
        <w:rPr>
          <w:rFonts w:ascii="Segoe UI" w:hAnsi="Segoe UI" w:cs="Segoe UI"/>
          <w:color w:val="24292F"/>
          <w:lang w:eastAsia="ru-RU"/>
        </w:rPr>
      </w:pPr>
      <w:r w:rsidRPr="009E1FCA">
        <w:rPr>
          <w:b/>
          <w:bCs/>
          <w:color w:val="24292F"/>
          <w:sz w:val="28"/>
          <w:szCs w:val="28"/>
          <w:lang w:eastAsia="ru-RU"/>
        </w:rPr>
        <w:t>Дополнительное задание.</w:t>
      </w:r>
      <w:r w:rsidRPr="009E1FCA">
        <w:rPr>
          <w:color w:val="24292F"/>
          <w:sz w:val="28"/>
          <w:szCs w:val="28"/>
          <w:lang w:eastAsia="ru-RU"/>
        </w:rPr>
        <w:t> Протестируйте корректность работы Вашей программы с помощью модульного теста.</w:t>
      </w:r>
    </w:p>
    <w:p w14:paraId="1FA84A6D" w14:textId="491D2A9C" w:rsidR="00B2194F" w:rsidRDefault="00B2194F" w:rsidP="00B2194F">
      <w:pPr>
        <w:shd w:val="clear" w:color="auto" w:fill="FFFFFF"/>
        <w:suppressAutoHyphens w:val="0"/>
        <w:rPr>
          <w:rFonts w:ascii="Segoe UI" w:hAnsi="Segoe UI" w:cs="Segoe UI"/>
          <w:color w:val="24292F"/>
          <w:lang w:eastAsia="ru-RU"/>
        </w:rPr>
      </w:pPr>
    </w:p>
    <w:p w14:paraId="004F311B" w14:textId="77777777" w:rsidR="007D781D" w:rsidRDefault="007D781D" w:rsidP="00B2194F">
      <w:pPr>
        <w:shd w:val="clear" w:color="auto" w:fill="FFFFFF"/>
        <w:suppressAutoHyphens w:val="0"/>
        <w:rPr>
          <w:b/>
          <w:bCs/>
          <w:color w:val="24292F"/>
          <w:sz w:val="36"/>
          <w:szCs w:val="36"/>
          <w:lang w:eastAsia="ru-RU"/>
        </w:rPr>
      </w:pPr>
    </w:p>
    <w:p w14:paraId="6EF52F83" w14:textId="4DD94E3E" w:rsidR="007D781D" w:rsidRDefault="007D781D" w:rsidP="00B2194F">
      <w:pPr>
        <w:shd w:val="clear" w:color="auto" w:fill="FFFFFF"/>
        <w:suppressAutoHyphens w:val="0"/>
        <w:rPr>
          <w:b/>
          <w:bCs/>
          <w:color w:val="24292F"/>
          <w:sz w:val="36"/>
          <w:szCs w:val="36"/>
          <w:lang w:eastAsia="ru-RU"/>
        </w:rPr>
      </w:pPr>
      <w:r w:rsidRPr="007D781D">
        <w:rPr>
          <w:b/>
          <w:bCs/>
          <w:color w:val="24292F"/>
          <w:sz w:val="36"/>
          <w:szCs w:val="36"/>
          <w:lang w:eastAsia="ru-RU"/>
        </w:rPr>
        <w:lastRenderedPageBreak/>
        <w:t>Текст программы</w:t>
      </w:r>
    </w:p>
    <w:p w14:paraId="249B83E1" w14:textId="77777777" w:rsidR="007D781D" w:rsidRPr="007D781D" w:rsidRDefault="007D781D" w:rsidP="00B2194F">
      <w:pPr>
        <w:shd w:val="clear" w:color="auto" w:fill="FFFFFF"/>
        <w:suppressAutoHyphens w:val="0"/>
        <w:rPr>
          <w:color w:val="24292F"/>
          <w:sz w:val="36"/>
          <w:szCs w:val="36"/>
          <w:lang w:eastAsia="ru-RU"/>
        </w:rPr>
      </w:pPr>
    </w:p>
    <w:p w14:paraId="6788D312" w14:textId="135F884E" w:rsidR="007D781D" w:rsidRP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eastAsia="ru-RU"/>
        </w:rPr>
      </w:pPr>
      <w:r w:rsidRPr="007D781D">
        <w:rPr>
          <w:color w:val="24292F"/>
          <w:sz w:val="28"/>
          <w:szCs w:val="28"/>
          <w:lang w:eastAsia="ru-RU"/>
        </w:rPr>
        <w:t xml:space="preserve">Файл </w:t>
      </w:r>
      <w:r w:rsidRPr="007D781D">
        <w:rPr>
          <w:color w:val="24292F"/>
          <w:sz w:val="28"/>
          <w:szCs w:val="28"/>
          <w:lang w:val="en-US" w:eastAsia="ru-RU"/>
        </w:rPr>
        <w:t>Figure</w:t>
      </w:r>
      <w:r w:rsidRPr="007D781D">
        <w:rPr>
          <w:color w:val="24292F"/>
          <w:sz w:val="28"/>
          <w:szCs w:val="28"/>
          <w:lang w:eastAsia="ru-RU"/>
        </w:rPr>
        <w:t>.</w:t>
      </w:r>
      <w:r w:rsidRPr="007D781D">
        <w:rPr>
          <w:color w:val="24292F"/>
          <w:sz w:val="28"/>
          <w:szCs w:val="28"/>
          <w:lang w:val="en-US" w:eastAsia="ru-RU"/>
        </w:rPr>
        <w:t>py</w:t>
      </w:r>
    </w:p>
    <w:p w14:paraId="77252514" w14:textId="77777777" w:rsidR="007D781D" w:rsidRPr="007D781D" w:rsidRDefault="007D781D" w:rsidP="007D7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33B3"/>
          <w:sz w:val="20"/>
          <w:szCs w:val="20"/>
          <w:lang w:eastAsia="ru-RU"/>
        </w:rPr>
      </w:pPr>
    </w:p>
    <w:p w14:paraId="62F752D3" w14:textId="5D934E06" w:rsidR="007D781D" w:rsidRPr="007D781D" w:rsidRDefault="007D781D" w:rsidP="007D78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80808"/>
          <w:sz w:val="20"/>
          <w:szCs w:val="20"/>
          <w:lang w:val="en-US" w:eastAsia="ru-RU"/>
        </w:rPr>
      </w:pPr>
      <w:r w:rsidRPr="007D781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 xml:space="preserve">abc </w:t>
      </w:r>
      <w:r w:rsidRPr="007D781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ABC, abstractmethod</w:t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</w:r>
      <w:r w:rsidRPr="007D781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7D781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Figure</w:t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:</w:t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Абстрактный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класс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"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Геометрическая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фигура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"""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7D781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t>@abstractmethod</w:t>
      </w:r>
      <w:r w:rsidRPr="007D781D">
        <w:rPr>
          <w:rFonts w:ascii="Courier New" w:hAnsi="Courier New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7D781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7D781D">
        <w:rPr>
          <w:rFonts w:ascii="Courier New" w:hAnsi="Courier New" w:cs="Courier New"/>
          <w:color w:val="00627A"/>
          <w:sz w:val="20"/>
          <w:szCs w:val="20"/>
          <w:lang w:val="en-US" w:eastAsia="ru-RU"/>
        </w:rPr>
        <w:t>square</w:t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(</w:t>
      </w:r>
      <w:r w:rsidRPr="007D781D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t>):</w:t>
      </w:r>
      <w:r w:rsidRPr="007D781D">
        <w:rPr>
          <w:rFonts w:ascii="Courier New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Виртуальный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метод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вычисления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площади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eastAsia="ru-RU"/>
        </w:rPr>
        <w:t>фигуры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"""</w:t>
      </w:r>
      <w:r w:rsidRPr="007D781D">
        <w:rPr>
          <w:rFonts w:ascii="Courier New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7D781D">
        <w:rPr>
          <w:rFonts w:ascii="Courier New" w:hAnsi="Courier New" w:cs="Courier New"/>
          <w:color w:val="0033B3"/>
          <w:sz w:val="20"/>
          <w:szCs w:val="20"/>
          <w:lang w:val="en-US" w:eastAsia="ru-RU"/>
        </w:rPr>
        <w:t>pass</w:t>
      </w:r>
    </w:p>
    <w:p w14:paraId="52FCCD76" w14:textId="77777777" w:rsidR="007D781D" w:rsidRPr="007D781D" w:rsidRDefault="007D781D" w:rsidP="00B2194F">
      <w:pPr>
        <w:shd w:val="clear" w:color="auto" w:fill="FFFFFF"/>
        <w:suppressAutoHyphens w:val="0"/>
        <w:rPr>
          <w:b/>
          <w:bCs/>
          <w:color w:val="24292F"/>
          <w:sz w:val="28"/>
          <w:szCs w:val="28"/>
          <w:lang w:val="en-US" w:eastAsia="ru-RU"/>
        </w:rPr>
      </w:pPr>
    </w:p>
    <w:p w14:paraId="5A81BCE2" w14:textId="7D1F2307" w:rsidR="00B2194F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eastAsia="ru-RU"/>
        </w:rPr>
        <w:t xml:space="preserve">Файл </w:t>
      </w:r>
      <w:r>
        <w:rPr>
          <w:color w:val="24292F"/>
          <w:sz w:val="28"/>
          <w:szCs w:val="28"/>
          <w:lang w:val="en-US" w:eastAsia="ru-RU"/>
        </w:rPr>
        <w:t>FigureColor.py</w:t>
      </w:r>
    </w:p>
    <w:p w14:paraId="6579BC76" w14:textId="77777777" w:rsidR="007D781D" w:rsidRPr="007D781D" w:rsidRDefault="007D781D" w:rsidP="007D781D">
      <w:pPr>
        <w:pStyle w:val="HTML"/>
        <w:shd w:val="clear" w:color="auto" w:fill="FFFFFF"/>
        <w:rPr>
          <w:color w:val="080808"/>
          <w:lang w:val="en-US"/>
        </w:rPr>
      </w:pPr>
      <w:r w:rsidRPr="007D781D">
        <w:rPr>
          <w:color w:val="0033B3"/>
          <w:lang w:val="en-US"/>
        </w:rPr>
        <w:t xml:space="preserve">class </w:t>
      </w:r>
      <w:proofErr w:type="spellStart"/>
      <w:r w:rsidRPr="007D781D">
        <w:rPr>
          <w:color w:val="000000"/>
          <w:lang w:val="en-US"/>
        </w:rPr>
        <w:t>FigureColor</w:t>
      </w:r>
      <w:proofErr w:type="spellEnd"/>
      <w:r w:rsidRPr="007D781D">
        <w:rPr>
          <w:color w:val="080808"/>
          <w:lang w:val="en-US"/>
        </w:rPr>
        <w:t>:</w:t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i/>
          <w:iCs/>
          <w:color w:val="8C8C8C"/>
          <w:lang w:val="en-US"/>
        </w:rPr>
        <w:t>"""</w:t>
      </w:r>
      <w:r w:rsidRPr="007D781D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7D781D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Цвет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фигуры</w:t>
      </w:r>
      <w:r w:rsidRPr="007D781D">
        <w:rPr>
          <w:i/>
          <w:iCs/>
          <w:color w:val="8C8C8C"/>
          <w:lang w:val="en-US"/>
        </w:rPr>
        <w:t>"</w:t>
      </w:r>
      <w:r w:rsidRPr="007D781D">
        <w:rPr>
          <w:i/>
          <w:iCs/>
          <w:color w:val="8C8C8C"/>
          <w:lang w:val="en-US"/>
        </w:rPr>
        <w:br/>
        <w:t xml:space="preserve">    """</w:t>
      </w:r>
      <w:r w:rsidRPr="007D781D">
        <w:rPr>
          <w:i/>
          <w:iCs/>
          <w:color w:val="8C8C8C"/>
          <w:lang w:val="en-US"/>
        </w:rPr>
        <w:br/>
      </w:r>
      <w:r w:rsidRPr="007D781D">
        <w:rPr>
          <w:i/>
          <w:iCs/>
          <w:color w:val="8C8C8C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r w:rsidRPr="007D781D">
        <w:rPr>
          <w:color w:val="B200B2"/>
          <w:lang w:val="en-US"/>
        </w:rPr>
        <w:t>__</w:t>
      </w:r>
      <w:proofErr w:type="spellStart"/>
      <w:r w:rsidRPr="007D781D">
        <w:rPr>
          <w:color w:val="B200B2"/>
          <w:lang w:val="en-US"/>
        </w:rPr>
        <w:t>init</w:t>
      </w:r>
      <w:proofErr w:type="spellEnd"/>
      <w:r w:rsidRPr="007D781D">
        <w:rPr>
          <w:color w:val="B200B2"/>
          <w:lang w:val="en-US"/>
        </w:rPr>
        <w:t>__</w:t>
      </w:r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proofErr w:type="spellStart"/>
      <w:proofErr w:type="gram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._</w:t>
      </w:r>
      <w:proofErr w:type="gramEnd"/>
      <w:r w:rsidRPr="007D781D">
        <w:rPr>
          <w:color w:val="080808"/>
          <w:lang w:val="en-US"/>
        </w:rPr>
        <w:t>color</w:t>
      </w:r>
      <w:proofErr w:type="spellEnd"/>
      <w:r w:rsidRPr="007D781D">
        <w:rPr>
          <w:color w:val="080808"/>
          <w:lang w:val="en-US"/>
        </w:rPr>
        <w:t xml:space="preserve"> = </w:t>
      </w:r>
      <w:r w:rsidRPr="007D781D">
        <w:rPr>
          <w:color w:val="0033B3"/>
          <w:lang w:val="en-US"/>
        </w:rPr>
        <w:t>None</w:t>
      </w:r>
      <w:r w:rsidRPr="007D781D">
        <w:rPr>
          <w:color w:val="0033B3"/>
          <w:lang w:val="en-US"/>
        </w:rPr>
        <w:br/>
      </w:r>
      <w:r w:rsidRPr="007D781D">
        <w:rPr>
          <w:color w:val="0033B3"/>
          <w:lang w:val="en-US"/>
        </w:rPr>
        <w:br/>
        <w:t xml:space="preserve">    </w:t>
      </w:r>
      <w:r w:rsidRPr="007D781D">
        <w:rPr>
          <w:color w:val="9E880D"/>
          <w:lang w:val="en-US"/>
        </w:rPr>
        <w:t>@property</w:t>
      </w:r>
      <w:r w:rsidRPr="007D781D">
        <w:rPr>
          <w:color w:val="9E880D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proofErr w:type="spellStart"/>
      <w:r w:rsidRPr="007D781D">
        <w:rPr>
          <w:color w:val="00627A"/>
          <w:lang w:val="en-US"/>
        </w:rPr>
        <w:t>color_property</w:t>
      </w:r>
      <w:proofErr w:type="spellEnd"/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i/>
          <w:iCs/>
          <w:color w:val="8C8C8C"/>
          <w:lang w:val="en-US"/>
        </w:rPr>
        <w:t>"""</w:t>
      </w:r>
      <w:r w:rsidRPr="007D781D">
        <w:rPr>
          <w:i/>
          <w:iCs/>
          <w:color w:val="8C8C8C"/>
          <w:lang w:val="en-US"/>
        </w:rPr>
        <w:br/>
        <w:t xml:space="preserve">        Get-</w:t>
      </w:r>
      <w:proofErr w:type="spellStart"/>
      <w:r>
        <w:rPr>
          <w:i/>
          <w:iCs/>
          <w:color w:val="8C8C8C"/>
        </w:rPr>
        <w:t>аксессор</w:t>
      </w:r>
      <w:proofErr w:type="spellEnd"/>
      <w:r w:rsidRPr="007D781D">
        <w:rPr>
          <w:i/>
          <w:iCs/>
          <w:color w:val="8C8C8C"/>
          <w:lang w:val="en-US"/>
        </w:rPr>
        <w:br/>
        <w:t xml:space="preserve">        """</w:t>
      </w:r>
      <w:r w:rsidRPr="007D781D">
        <w:rPr>
          <w:i/>
          <w:iCs/>
          <w:color w:val="8C8C8C"/>
          <w:lang w:val="en-US"/>
        </w:rPr>
        <w:br/>
        <w:t xml:space="preserve">        </w:t>
      </w:r>
      <w:r w:rsidRPr="007D781D">
        <w:rPr>
          <w:color w:val="0033B3"/>
          <w:lang w:val="en-US"/>
        </w:rPr>
        <w:t xml:space="preserve">return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._color</w:t>
      </w:r>
      <w:proofErr w:type="spellEnd"/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9E880D"/>
          <w:lang w:val="en-US"/>
        </w:rPr>
        <w:t>@color_property.setter</w:t>
      </w:r>
      <w:r w:rsidRPr="007D781D">
        <w:rPr>
          <w:color w:val="9E880D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proofErr w:type="spellStart"/>
      <w:r w:rsidRPr="007D781D">
        <w:rPr>
          <w:color w:val="00627A"/>
          <w:lang w:val="en-US"/>
        </w:rPr>
        <w:t>color_property</w:t>
      </w:r>
      <w:proofErr w:type="spellEnd"/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, value):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i/>
          <w:iCs/>
          <w:color w:val="8C8C8C"/>
          <w:lang w:val="en-US"/>
        </w:rPr>
        <w:t>"""</w:t>
      </w:r>
      <w:r w:rsidRPr="007D781D">
        <w:rPr>
          <w:i/>
          <w:iCs/>
          <w:color w:val="8C8C8C"/>
          <w:lang w:val="en-US"/>
        </w:rPr>
        <w:br/>
        <w:t xml:space="preserve">        Set-</w:t>
      </w:r>
      <w:proofErr w:type="spellStart"/>
      <w:r>
        <w:rPr>
          <w:i/>
          <w:iCs/>
          <w:color w:val="8C8C8C"/>
        </w:rPr>
        <w:t>аксессор</w:t>
      </w:r>
      <w:proofErr w:type="spellEnd"/>
      <w:r w:rsidRPr="007D781D">
        <w:rPr>
          <w:i/>
          <w:iCs/>
          <w:color w:val="8C8C8C"/>
          <w:lang w:val="en-US"/>
        </w:rPr>
        <w:br/>
        <w:t xml:space="preserve">        """</w:t>
      </w:r>
      <w:r w:rsidRPr="007D781D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._color</w:t>
      </w:r>
      <w:proofErr w:type="spellEnd"/>
      <w:r w:rsidRPr="007D781D">
        <w:rPr>
          <w:color w:val="080808"/>
          <w:lang w:val="en-US"/>
        </w:rPr>
        <w:t xml:space="preserve"> = value</w:t>
      </w:r>
    </w:p>
    <w:p w14:paraId="2E8FD102" w14:textId="77777777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</w:p>
    <w:p w14:paraId="56706160" w14:textId="5D8E0ACD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eastAsia="ru-RU"/>
        </w:rPr>
        <w:t>Файл</w:t>
      </w:r>
      <w:r w:rsidRPr="007D781D">
        <w:rPr>
          <w:color w:val="24292F"/>
          <w:sz w:val="28"/>
          <w:szCs w:val="28"/>
          <w:lang w:val="en-US" w:eastAsia="ru-RU"/>
        </w:rPr>
        <w:t xml:space="preserve"> </w:t>
      </w:r>
      <w:r>
        <w:rPr>
          <w:color w:val="24292F"/>
          <w:sz w:val="28"/>
          <w:szCs w:val="28"/>
          <w:lang w:val="en-US" w:eastAsia="ru-RU"/>
        </w:rPr>
        <w:t>Rectangle.py</w:t>
      </w:r>
    </w:p>
    <w:p w14:paraId="6B79A0A8" w14:textId="77777777" w:rsidR="007D781D" w:rsidRPr="007D781D" w:rsidRDefault="007D781D" w:rsidP="007D781D">
      <w:pPr>
        <w:pStyle w:val="HTML"/>
        <w:shd w:val="clear" w:color="auto" w:fill="FFFFFF"/>
        <w:rPr>
          <w:color w:val="080808"/>
          <w:lang w:val="en-US"/>
        </w:rPr>
      </w:pP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lab_python_</w:t>
      </w:r>
      <w:proofErr w:type="gramStart"/>
      <w:r w:rsidRPr="007D781D">
        <w:rPr>
          <w:color w:val="080808"/>
          <w:lang w:val="en-US"/>
        </w:rPr>
        <w:t>oop.Figure</w:t>
      </w:r>
      <w:proofErr w:type="spellEnd"/>
      <w:proofErr w:type="gram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r w:rsidRPr="007D781D">
        <w:rPr>
          <w:color w:val="080808"/>
          <w:lang w:val="en-US"/>
        </w:rPr>
        <w:t>Figure</w:t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lab_python_oop.FigureColor</w:t>
      </w:r>
      <w:proofErr w:type="spell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proofErr w:type="spellStart"/>
      <w:r w:rsidRPr="007D781D">
        <w:rPr>
          <w:color w:val="080808"/>
          <w:lang w:val="en-US"/>
        </w:rPr>
        <w:t>FigureColor</w:t>
      </w:r>
      <w:proofErr w:type="spellEnd"/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class </w:t>
      </w:r>
      <w:r w:rsidRPr="007D781D">
        <w:rPr>
          <w:color w:val="000000"/>
          <w:lang w:val="en-US"/>
        </w:rPr>
        <w:t>Rectangle</w:t>
      </w:r>
      <w:r w:rsidRPr="007D781D">
        <w:rPr>
          <w:color w:val="080808"/>
          <w:lang w:val="en-US"/>
        </w:rPr>
        <w:t>(Figure):</w:t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i/>
          <w:iCs/>
          <w:color w:val="8C8C8C"/>
          <w:lang w:val="en-US"/>
        </w:rPr>
        <w:t>"""</w:t>
      </w:r>
      <w:r w:rsidRPr="007D781D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7D781D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Прямоугольник</w:t>
      </w:r>
      <w:r w:rsidRPr="007D781D">
        <w:rPr>
          <w:i/>
          <w:iCs/>
          <w:color w:val="8C8C8C"/>
          <w:lang w:val="en-US"/>
        </w:rPr>
        <w:t>"</w:t>
      </w:r>
      <w:r w:rsidRPr="007D781D">
        <w:rPr>
          <w:i/>
          <w:iCs/>
          <w:color w:val="8C8C8C"/>
          <w:lang w:val="en-US"/>
        </w:rPr>
        <w:br/>
        <w:t xml:space="preserve">    """</w:t>
      </w:r>
      <w:r w:rsidRPr="007D781D">
        <w:rPr>
          <w:i/>
          <w:iCs/>
          <w:color w:val="8C8C8C"/>
          <w:lang w:val="en-US"/>
        </w:rPr>
        <w:br/>
        <w:t xml:space="preserve">    </w:t>
      </w:r>
      <w:r w:rsidRPr="007D781D">
        <w:rPr>
          <w:color w:val="080808"/>
          <w:lang w:val="en-US"/>
        </w:rPr>
        <w:t xml:space="preserve">FIGURE_TYPE = 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Прямоугольник</w:t>
      </w:r>
      <w:r w:rsidRPr="007D781D">
        <w:rPr>
          <w:color w:val="067D17"/>
          <w:lang w:val="en-US"/>
        </w:rPr>
        <w:t>"</w:t>
      </w:r>
      <w:r w:rsidRPr="007D781D">
        <w:rPr>
          <w:color w:val="067D17"/>
          <w:lang w:val="en-US"/>
        </w:rPr>
        <w:br/>
      </w:r>
      <w:r w:rsidRPr="007D781D">
        <w:rPr>
          <w:color w:val="067D17"/>
          <w:lang w:val="en-US"/>
        </w:rPr>
        <w:br/>
        <w:t xml:space="preserve">    </w:t>
      </w:r>
      <w:r w:rsidRPr="007D781D">
        <w:rPr>
          <w:color w:val="9E880D"/>
          <w:lang w:val="en-US"/>
        </w:rPr>
        <w:t>@classmethod</w:t>
      </w:r>
      <w:r w:rsidRPr="007D781D">
        <w:rPr>
          <w:color w:val="9E880D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proofErr w:type="spellStart"/>
      <w:r w:rsidRPr="007D781D">
        <w:rPr>
          <w:color w:val="00627A"/>
          <w:lang w:val="en-US"/>
        </w:rPr>
        <w:t>get_figure_type</w:t>
      </w:r>
      <w:proofErr w:type="spellEnd"/>
      <w:r w:rsidRPr="007D781D">
        <w:rPr>
          <w:color w:val="080808"/>
          <w:lang w:val="en-US"/>
        </w:rPr>
        <w:t>(</w:t>
      </w:r>
      <w:proofErr w:type="spellStart"/>
      <w:r w:rsidRPr="007D781D">
        <w:rPr>
          <w:color w:val="94558D"/>
          <w:lang w:val="en-US"/>
        </w:rPr>
        <w:t>cls</w:t>
      </w:r>
      <w:proofErr w:type="spellEnd"/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color w:val="0033B3"/>
          <w:lang w:val="en-US"/>
        </w:rPr>
        <w:t xml:space="preserve">return </w:t>
      </w:r>
      <w:proofErr w:type="spellStart"/>
      <w:r w:rsidRPr="007D781D">
        <w:rPr>
          <w:color w:val="94558D"/>
          <w:lang w:val="en-US"/>
        </w:rPr>
        <w:t>cls</w:t>
      </w:r>
      <w:r w:rsidRPr="007D781D">
        <w:rPr>
          <w:color w:val="080808"/>
          <w:lang w:val="en-US"/>
        </w:rPr>
        <w:t>.FIGURE_TYPE</w:t>
      </w:r>
      <w:proofErr w:type="spellEnd"/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r w:rsidRPr="007D781D">
        <w:rPr>
          <w:color w:val="B200B2"/>
          <w:lang w:val="en-US"/>
        </w:rPr>
        <w:t>__</w:t>
      </w:r>
      <w:proofErr w:type="spellStart"/>
      <w:r w:rsidRPr="007D781D">
        <w:rPr>
          <w:color w:val="B200B2"/>
          <w:lang w:val="en-US"/>
        </w:rPr>
        <w:t>init</w:t>
      </w:r>
      <w:proofErr w:type="spellEnd"/>
      <w:r w:rsidRPr="007D781D">
        <w:rPr>
          <w:color w:val="B200B2"/>
          <w:lang w:val="en-US"/>
        </w:rPr>
        <w:t>__</w:t>
      </w:r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color_param</w:t>
      </w:r>
      <w:proofErr w:type="spellEnd"/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width_param</w:t>
      </w:r>
      <w:proofErr w:type="spellEnd"/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height_param</w:t>
      </w:r>
      <w:proofErr w:type="spellEnd"/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i/>
          <w:iCs/>
          <w:color w:val="8C8C8C"/>
          <w:lang w:val="en-US"/>
        </w:rPr>
        <w:t>"""</w:t>
      </w:r>
      <w:r w:rsidRPr="007D781D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7D781D">
        <w:rPr>
          <w:i/>
          <w:iCs/>
          <w:color w:val="8C8C8C"/>
          <w:lang w:val="en-US"/>
        </w:rPr>
        <w:t xml:space="preserve"> «</w:t>
      </w:r>
      <w:r>
        <w:rPr>
          <w:i/>
          <w:iCs/>
          <w:color w:val="8C8C8C"/>
        </w:rPr>
        <w:t>ширина</w:t>
      </w:r>
      <w:r w:rsidRPr="007D781D">
        <w:rPr>
          <w:i/>
          <w:iCs/>
          <w:color w:val="8C8C8C"/>
          <w:lang w:val="en-US"/>
        </w:rPr>
        <w:t>», «</w:t>
      </w:r>
      <w:r>
        <w:rPr>
          <w:i/>
          <w:iCs/>
          <w:color w:val="8C8C8C"/>
        </w:rPr>
        <w:t>высота</w:t>
      </w:r>
      <w:r w:rsidRPr="007D781D">
        <w:rPr>
          <w:i/>
          <w:iCs/>
          <w:color w:val="8C8C8C"/>
          <w:lang w:val="en-US"/>
        </w:rPr>
        <w:t xml:space="preserve">» </w:t>
      </w:r>
      <w:r>
        <w:rPr>
          <w:i/>
          <w:iCs/>
          <w:color w:val="8C8C8C"/>
        </w:rPr>
        <w:t>и</w:t>
      </w:r>
      <w:r w:rsidRPr="007D781D">
        <w:rPr>
          <w:i/>
          <w:iCs/>
          <w:color w:val="8C8C8C"/>
          <w:lang w:val="en-US"/>
        </w:rPr>
        <w:t xml:space="preserve"> </w:t>
      </w:r>
      <w:r w:rsidRPr="007D781D">
        <w:rPr>
          <w:i/>
          <w:iCs/>
          <w:color w:val="8C8C8C"/>
          <w:lang w:val="en-US"/>
        </w:rPr>
        <w:lastRenderedPageBreak/>
        <w:t>«</w:t>
      </w:r>
      <w:r>
        <w:rPr>
          <w:i/>
          <w:iCs/>
          <w:color w:val="8C8C8C"/>
        </w:rPr>
        <w:t>цвет</w:t>
      </w:r>
      <w:r w:rsidRPr="007D781D">
        <w:rPr>
          <w:i/>
          <w:iCs/>
          <w:color w:val="8C8C8C"/>
          <w:lang w:val="en-US"/>
        </w:rPr>
        <w:t xml:space="preserve">». </w:t>
      </w:r>
      <w:r>
        <w:rPr>
          <w:i/>
          <w:iCs/>
          <w:color w:val="8C8C8C"/>
        </w:rPr>
        <w:t>В конструкторе создается объект</w:t>
      </w:r>
      <w:r>
        <w:rPr>
          <w:i/>
          <w:iCs/>
          <w:color w:val="8C8C8C"/>
        </w:rPr>
        <w:br/>
        <w:t xml:space="preserve">        класса «Цвет фигуры» для хранения цвета.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.color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width_param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height_param</w:t>
      </w:r>
      <w:proofErr w:type="spellEnd"/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FigureColor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.fc.color_property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color_param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square</w:t>
      </w:r>
      <w:proofErr w:type="spellEnd"/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    Вычисление площади фигуры</w:t>
      </w:r>
      <w:r>
        <w:rPr>
          <w:i/>
          <w:iCs/>
          <w:color w:val="8C8C8C"/>
        </w:rPr>
        <w:br/>
        <w:t xml:space="preserve">        """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94558D"/>
        </w:rPr>
        <w:t>self</w:t>
      </w:r>
      <w:r>
        <w:rPr>
          <w:color w:val="080808"/>
        </w:rPr>
        <w:t>.width</w:t>
      </w:r>
      <w:proofErr w:type="spellEnd"/>
      <w:r>
        <w:rPr>
          <w:color w:val="080808"/>
        </w:rPr>
        <w:t xml:space="preserve"> * </w:t>
      </w:r>
      <w:proofErr w:type="spellStart"/>
      <w:r>
        <w:rPr>
          <w:color w:val="94558D"/>
        </w:rPr>
        <w:t>self</w:t>
      </w:r>
      <w:r>
        <w:rPr>
          <w:color w:val="080808"/>
        </w:rPr>
        <w:t>.height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def</w:t>
      </w:r>
      <w:proofErr w:type="spellEnd"/>
      <w:r>
        <w:rPr>
          <w:color w:val="0033B3"/>
        </w:rPr>
        <w:t xml:space="preserve"> </w:t>
      </w:r>
      <w:r>
        <w:rPr>
          <w:color w:val="B200B2"/>
        </w:rPr>
        <w:t>__</w:t>
      </w:r>
      <w:proofErr w:type="spellStart"/>
      <w:r>
        <w:rPr>
          <w:color w:val="B200B2"/>
        </w:rPr>
        <w:t>repr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proofErr w:type="spellStart"/>
      <w:r>
        <w:rPr>
          <w:color w:val="94558D"/>
        </w:rPr>
        <w:t>self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67D17"/>
        </w:rPr>
        <w:t xml:space="preserve">'{} {} цвета, шириной {} и высотой {}, площадью </w:t>
      </w:r>
      <w:r w:rsidRPr="007D781D">
        <w:rPr>
          <w:color w:val="067D17"/>
          <w:lang w:val="en-US"/>
        </w:rPr>
        <w:t>{:.3f}.'</w:t>
      </w:r>
      <w:r w:rsidRPr="007D781D">
        <w:rPr>
          <w:color w:val="080808"/>
          <w:lang w:val="en-US"/>
        </w:rPr>
        <w:t>.format(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080808"/>
          <w:lang w:val="en-US"/>
        </w:rPr>
        <w:t>Rectangle.get_figure_type</w:t>
      </w:r>
      <w:proofErr w:type="spellEnd"/>
      <w:r w:rsidRPr="007D781D">
        <w:rPr>
          <w:color w:val="080808"/>
          <w:lang w:val="en-US"/>
        </w:rPr>
        <w:t>(),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.fc.color_property</w:t>
      </w:r>
      <w:proofErr w:type="spellEnd"/>
      <w:r w:rsidRPr="007D781D">
        <w:rPr>
          <w:color w:val="080808"/>
          <w:lang w:val="en-US"/>
        </w:rPr>
        <w:t>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.width</w:t>
      </w:r>
      <w:proofErr w:type="spellEnd"/>
      <w:r w:rsidRPr="007D781D">
        <w:rPr>
          <w:color w:val="080808"/>
          <w:lang w:val="en-US"/>
        </w:rPr>
        <w:t>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.height</w:t>
      </w:r>
      <w:proofErr w:type="spellEnd"/>
      <w:r w:rsidRPr="007D781D">
        <w:rPr>
          <w:color w:val="080808"/>
          <w:lang w:val="en-US"/>
        </w:rPr>
        <w:t>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.square</w:t>
      </w:r>
      <w:proofErr w:type="spellEnd"/>
      <w:r w:rsidRPr="007D781D">
        <w:rPr>
          <w:color w:val="080808"/>
          <w:lang w:val="en-US"/>
        </w:rPr>
        <w:t>()</w:t>
      </w:r>
      <w:r w:rsidRPr="007D781D">
        <w:rPr>
          <w:color w:val="080808"/>
          <w:lang w:val="en-US"/>
        </w:rPr>
        <w:br/>
        <w:t xml:space="preserve">        )</w:t>
      </w:r>
    </w:p>
    <w:p w14:paraId="2D4132AA" w14:textId="77777777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</w:p>
    <w:p w14:paraId="146AE698" w14:textId="3017A229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eastAsia="ru-RU"/>
        </w:rPr>
        <w:t>Файл</w:t>
      </w:r>
      <w:r>
        <w:rPr>
          <w:color w:val="24292F"/>
          <w:sz w:val="28"/>
          <w:szCs w:val="28"/>
          <w:lang w:val="en-US" w:eastAsia="ru-RU"/>
        </w:rPr>
        <w:t xml:space="preserve"> Square.py</w:t>
      </w:r>
    </w:p>
    <w:p w14:paraId="52C7AA6F" w14:textId="77777777" w:rsidR="007D781D" w:rsidRPr="007D781D" w:rsidRDefault="007D781D" w:rsidP="007D781D">
      <w:pPr>
        <w:pStyle w:val="HTML"/>
        <w:shd w:val="clear" w:color="auto" w:fill="FFFFFF"/>
        <w:rPr>
          <w:color w:val="080808"/>
          <w:lang w:val="en-US"/>
        </w:rPr>
      </w:pP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lab_python_oop.Rectangle</w:t>
      </w:r>
      <w:proofErr w:type="spell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r w:rsidRPr="007D781D">
        <w:rPr>
          <w:color w:val="080808"/>
          <w:lang w:val="en-US"/>
        </w:rPr>
        <w:t>Rectangle</w:t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class </w:t>
      </w:r>
      <w:r w:rsidRPr="007D781D">
        <w:rPr>
          <w:color w:val="000000"/>
          <w:lang w:val="en-US"/>
        </w:rPr>
        <w:t>Square</w:t>
      </w:r>
      <w:r w:rsidRPr="007D781D">
        <w:rPr>
          <w:color w:val="080808"/>
          <w:lang w:val="en-US"/>
        </w:rPr>
        <w:t>(Rectangle):</w:t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i/>
          <w:iCs/>
          <w:color w:val="8C8C8C"/>
          <w:lang w:val="en-US"/>
        </w:rPr>
        <w:t>"""</w:t>
      </w:r>
      <w:r w:rsidRPr="007D781D">
        <w:rPr>
          <w:i/>
          <w:iCs/>
          <w:color w:val="8C8C8C"/>
          <w:lang w:val="en-US"/>
        </w:rPr>
        <w:br/>
        <w:t xml:space="preserve">    </w:t>
      </w:r>
      <w:r>
        <w:rPr>
          <w:i/>
          <w:iCs/>
          <w:color w:val="8C8C8C"/>
        </w:rPr>
        <w:t>Класс</w:t>
      </w:r>
      <w:r w:rsidRPr="007D781D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Квадрат</w:t>
      </w:r>
      <w:r w:rsidRPr="007D781D">
        <w:rPr>
          <w:i/>
          <w:iCs/>
          <w:color w:val="8C8C8C"/>
          <w:lang w:val="en-US"/>
        </w:rPr>
        <w:t>"</w:t>
      </w:r>
      <w:r w:rsidRPr="007D781D">
        <w:rPr>
          <w:i/>
          <w:iCs/>
          <w:color w:val="8C8C8C"/>
          <w:lang w:val="en-US"/>
        </w:rPr>
        <w:br/>
        <w:t xml:space="preserve">    """</w:t>
      </w:r>
      <w:r w:rsidRPr="007D781D">
        <w:rPr>
          <w:i/>
          <w:iCs/>
          <w:color w:val="8C8C8C"/>
          <w:lang w:val="en-US"/>
        </w:rPr>
        <w:br/>
        <w:t xml:space="preserve">    </w:t>
      </w:r>
      <w:r w:rsidRPr="007D781D">
        <w:rPr>
          <w:color w:val="080808"/>
          <w:lang w:val="en-US"/>
        </w:rPr>
        <w:t xml:space="preserve">FIGURE_TYPE = 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Квадрат</w:t>
      </w:r>
      <w:r w:rsidRPr="007D781D">
        <w:rPr>
          <w:color w:val="067D17"/>
          <w:lang w:val="en-US"/>
        </w:rPr>
        <w:t>"</w:t>
      </w:r>
      <w:r w:rsidRPr="007D781D">
        <w:rPr>
          <w:color w:val="067D17"/>
          <w:lang w:val="en-US"/>
        </w:rPr>
        <w:br/>
      </w:r>
      <w:r w:rsidRPr="007D781D">
        <w:rPr>
          <w:color w:val="067D17"/>
          <w:lang w:val="en-US"/>
        </w:rPr>
        <w:br/>
        <w:t xml:space="preserve">    </w:t>
      </w:r>
      <w:r w:rsidRPr="007D781D">
        <w:rPr>
          <w:color w:val="9E880D"/>
          <w:lang w:val="en-US"/>
        </w:rPr>
        <w:t>@classmethod</w:t>
      </w:r>
      <w:r w:rsidRPr="007D781D">
        <w:rPr>
          <w:color w:val="9E880D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proofErr w:type="spellStart"/>
      <w:r w:rsidRPr="007D781D">
        <w:rPr>
          <w:color w:val="00627A"/>
          <w:lang w:val="en-US"/>
        </w:rPr>
        <w:t>get_figure_type</w:t>
      </w:r>
      <w:proofErr w:type="spellEnd"/>
      <w:r w:rsidRPr="007D781D">
        <w:rPr>
          <w:color w:val="080808"/>
          <w:lang w:val="en-US"/>
        </w:rPr>
        <w:t>(</w:t>
      </w:r>
      <w:proofErr w:type="spellStart"/>
      <w:r w:rsidRPr="007D781D">
        <w:rPr>
          <w:color w:val="94558D"/>
          <w:lang w:val="en-US"/>
        </w:rPr>
        <w:t>cls</w:t>
      </w:r>
      <w:proofErr w:type="spellEnd"/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color w:val="0033B3"/>
          <w:lang w:val="en-US"/>
        </w:rPr>
        <w:t xml:space="preserve">return </w:t>
      </w:r>
      <w:proofErr w:type="spellStart"/>
      <w:r w:rsidRPr="007D781D">
        <w:rPr>
          <w:color w:val="94558D"/>
          <w:lang w:val="en-US"/>
        </w:rPr>
        <w:t>cls</w:t>
      </w:r>
      <w:r w:rsidRPr="007D781D">
        <w:rPr>
          <w:color w:val="080808"/>
          <w:lang w:val="en-US"/>
        </w:rPr>
        <w:t>.FIGURE_TYPE</w:t>
      </w:r>
      <w:proofErr w:type="spellEnd"/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r w:rsidRPr="007D781D">
        <w:rPr>
          <w:color w:val="B200B2"/>
          <w:lang w:val="en-US"/>
        </w:rPr>
        <w:t>__</w:t>
      </w:r>
      <w:proofErr w:type="spellStart"/>
      <w:r w:rsidRPr="007D781D">
        <w:rPr>
          <w:color w:val="B200B2"/>
          <w:lang w:val="en-US"/>
        </w:rPr>
        <w:t>init</w:t>
      </w:r>
      <w:proofErr w:type="spellEnd"/>
      <w:r w:rsidRPr="007D781D">
        <w:rPr>
          <w:color w:val="B200B2"/>
          <w:lang w:val="en-US"/>
        </w:rPr>
        <w:t>__</w:t>
      </w:r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color_param</w:t>
      </w:r>
      <w:proofErr w:type="spellEnd"/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side_param</w:t>
      </w:r>
      <w:proofErr w:type="spellEnd"/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i/>
          <w:iCs/>
          <w:color w:val="8C8C8C"/>
          <w:lang w:val="en-US"/>
        </w:rPr>
        <w:t>"""</w:t>
      </w:r>
      <w:r w:rsidRPr="007D781D">
        <w:rPr>
          <w:i/>
          <w:iCs/>
          <w:color w:val="8C8C8C"/>
          <w:lang w:val="en-US"/>
        </w:rPr>
        <w:br/>
        <w:t xml:space="preserve">        </w:t>
      </w:r>
      <w:r>
        <w:rPr>
          <w:i/>
          <w:iCs/>
          <w:color w:val="8C8C8C"/>
        </w:rPr>
        <w:t>Класс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должен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содержать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конструктор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7D781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параметрам</w:t>
      </w:r>
      <w:r w:rsidRPr="007D781D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цвет</w:t>
      </w:r>
      <w:r w:rsidRPr="007D781D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и</w:t>
      </w:r>
      <w:r w:rsidRPr="007D781D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сторона</w:t>
      </w:r>
      <w:r w:rsidRPr="007D781D">
        <w:rPr>
          <w:i/>
          <w:iCs/>
          <w:color w:val="8C8C8C"/>
          <w:lang w:val="en-US"/>
        </w:rPr>
        <w:t>"</w:t>
      </w:r>
      <w:r w:rsidRPr="007D781D">
        <w:rPr>
          <w:i/>
          <w:iCs/>
          <w:color w:val="8C8C8C"/>
          <w:lang w:val="en-US"/>
        </w:rPr>
        <w:br/>
        <w:t xml:space="preserve">        """</w:t>
      </w:r>
      <w:r w:rsidRPr="007D781D">
        <w:rPr>
          <w:i/>
          <w:iCs/>
          <w:color w:val="8C8C8C"/>
          <w:lang w:val="en-US"/>
        </w:rPr>
        <w:br/>
        <w:t xml:space="preserve">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.side</w:t>
      </w:r>
      <w:proofErr w:type="spellEnd"/>
      <w:r w:rsidRPr="007D781D">
        <w:rPr>
          <w:color w:val="080808"/>
          <w:lang w:val="en-US"/>
        </w:rPr>
        <w:t xml:space="preserve"> = </w:t>
      </w:r>
      <w:proofErr w:type="spellStart"/>
      <w:r w:rsidRPr="007D781D">
        <w:rPr>
          <w:color w:val="080808"/>
          <w:lang w:val="en-US"/>
        </w:rPr>
        <w:t>side_param</w:t>
      </w:r>
      <w:proofErr w:type="spellEnd"/>
      <w:r w:rsidRPr="007D781D">
        <w:rPr>
          <w:color w:val="080808"/>
          <w:lang w:val="en-US"/>
        </w:rPr>
        <w:br/>
        <w:t xml:space="preserve">        </w:t>
      </w:r>
      <w:r w:rsidRPr="007D781D">
        <w:rPr>
          <w:color w:val="000080"/>
          <w:lang w:val="en-US"/>
        </w:rPr>
        <w:t>super</w:t>
      </w:r>
      <w:r w:rsidRPr="007D781D">
        <w:rPr>
          <w:color w:val="080808"/>
          <w:lang w:val="en-US"/>
        </w:rPr>
        <w:t>().</w:t>
      </w:r>
      <w:r w:rsidRPr="007D781D">
        <w:rPr>
          <w:color w:val="B200B2"/>
          <w:lang w:val="en-US"/>
        </w:rPr>
        <w:t>__</w:t>
      </w:r>
      <w:proofErr w:type="spellStart"/>
      <w:r w:rsidRPr="007D781D">
        <w:rPr>
          <w:color w:val="B200B2"/>
          <w:lang w:val="en-US"/>
        </w:rPr>
        <w:t>init</w:t>
      </w:r>
      <w:proofErr w:type="spellEnd"/>
      <w:r w:rsidRPr="007D781D">
        <w:rPr>
          <w:color w:val="B200B2"/>
          <w:lang w:val="en-US"/>
        </w:rPr>
        <w:t>__</w:t>
      </w:r>
      <w:r w:rsidRPr="007D781D">
        <w:rPr>
          <w:color w:val="080808"/>
          <w:lang w:val="en-US"/>
        </w:rPr>
        <w:t>(</w:t>
      </w:r>
      <w:proofErr w:type="spellStart"/>
      <w:r w:rsidRPr="007D781D">
        <w:rPr>
          <w:color w:val="080808"/>
          <w:lang w:val="en-US"/>
        </w:rPr>
        <w:t>color_param</w:t>
      </w:r>
      <w:proofErr w:type="spellEnd"/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.side</w:t>
      </w:r>
      <w:proofErr w:type="spellEnd"/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.side</w:t>
      </w:r>
      <w:proofErr w:type="spellEnd"/>
      <w:r w:rsidRPr="007D781D">
        <w:rPr>
          <w:color w:val="080808"/>
          <w:lang w:val="en-US"/>
        </w:rPr>
        <w:t>)</w:t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r w:rsidRPr="007D781D">
        <w:rPr>
          <w:color w:val="B200B2"/>
          <w:lang w:val="en-US"/>
        </w:rPr>
        <w:t>__</w:t>
      </w:r>
      <w:proofErr w:type="spellStart"/>
      <w:r w:rsidRPr="007D781D">
        <w:rPr>
          <w:color w:val="B200B2"/>
          <w:lang w:val="en-US"/>
        </w:rPr>
        <w:t>repr</w:t>
      </w:r>
      <w:proofErr w:type="spellEnd"/>
      <w:r w:rsidRPr="007D781D">
        <w:rPr>
          <w:color w:val="B200B2"/>
          <w:lang w:val="en-US"/>
        </w:rPr>
        <w:t>__</w:t>
      </w:r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color w:val="0033B3"/>
          <w:lang w:val="en-US"/>
        </w:rPr>
        <w:t xml:space="preserve">return </w:t>
      </w:r>
      <w:r w:rsidRPr="007D781D">
        <w:rPr>
          <w:color w:val="067D17"/>
          <w:lang w:val="en-US"/>
        </w:rPr>
        <w:t xml:space="preserve">'{} {} </w:t>
      </w:r>
      <w:r>
        <w:rPr>
          <w:color w:val="067D17"/>
        </w:rPr>
        <w:t>цвета</w:t>
      </w:r>
      <w:r w:rsidRPr="007D781D">
        <w:rPr>
          <w:color w:val="067D17"/>
          <w:lang w:val="en-US"/>
        </w:rPr>
        <w:t xml:space="preserve"> </w:t>
      </w:r>
      <w:r>
        <w:rPr>
          <w:color w:val="067D17"/>
        </w:rPr>
        <w:t>со</w:t>
      </w:r>
      <w:r w:rsidRPr="007D781D">
        <w:rPr>
          <w:color w:val="067D17"/>
          <w:lang w:val="en-US"/>
        </w:rPr>
        <w:t xml:space="preserve"> </w:t>
      </w:r>
      <w:r>
        <w:rPr>
          <w:color w:val="067D17"/>
        </w:rPr>
        <w:t>стороной</w:t>
      </w:r>
      <w:r w:rsidRPr="007D781D">
        <w:rPr>
          <w:color w:val="067D17"/>
          <w:lang w:val="en-US"/>
        </w:rPr>
        <w:t xml:space="preserve"> {}, </w:t>
      </w:r>
      <w:r>
        <w:rPr>
          <w:color w:val="067D17"/>
        </w:rPr>
        <w:t>площадью</w:t>
      </w:r>
      <w:r w:rsidRPr="007D781D">
        <w:rPr>
          <w:color w:val="067D17"/>
          <w:lang w:val="en-US"/>
        </w:rPr>
        <w:t xml:space="preserve"> {:.3f}.'</w:t>
      </w:r>
      <w:r w:rsidRPr="007D781D">
        <w:rPr>
          <w:color w:val="080808"/>
          <w:lang w:val="en-US"/>
        </w:rPr>
        <w:t>.format(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.get_figure_type</w:t>
      </w:r>
      <w:proofErr w:type="spellEnd"/>
      <w:r w:rsidRPr="007D781D">
        <w:rPr>
          <w:color w:val="080808"/>
          <w:lang w:val="en-US"/>
        </w:rPr>
        <w:t>(),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.fc.color_property</w:t>
      </w:r>
      <w:proofErr w:type="spellEnd"/>
      <w:r w:rsidRPr="007D781D">
        <w:rPr>
          <w:color w:val="080808"/>
          <w:lang w:val="en-US"/>
        </w:rPr>
        <w:t>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.side</w:t>
      </w:r>
      <w:proofErr w:type="spellEnd"/>
      <w:r w:rsidRPr="007D781D">
        <w:rPr>
          <w:color w:val="080808"/>
          <w:lang w:val="en-US"/>
        </w:rPr>
        <w:t>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.square</w:t>
      </w:r>
      <w:proofErr w:type="spellEnd"/>
      <w:r w:rsidRPr="007D781D">
        <w:rPr>
          <w:color w:val="080808"/>
          <w:lang w:val="en-US"/>
        </w:rPr>
        <w:t>()</w:t>
      </w:r>
      <w:r w:rsidRPr="007D781D">
        <w:rPr>
          <w:color w:val="080808"/>
          <w:lang w:val="en-US"/>
        </w:rPr>
        <w:br/>
        <w:t xml:space="preserve">        )</w:t>
      </w:r>
    </w:p>
    <w:p w14:paraId="15B4C794" w14:textId="77777777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</w:p>
    <w:p w14:paraId="1A1D234B" w14:textId="4654C99A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eastAsia="ru-RU"/>
        </w:rPr>
        <w:t>Файл</w:t>
      </w:r>
      <w:r>
        <w:rPr>
          <w:color w:val="24292F"/>
          <w:sz w:val="28"/>
          <w:szCs w:val="28"/>
          <w:lang w:val="en-US" w:eastAsia="ru-RU"/>
        </w:rPr>
        <w:t xml:space="preserve"> Circle.py</w:t>
      </w:r>
    </w:p>
    <w:p w14:paraId="35ECD459" w14:textId="77777777" w:rsidR="007D781D" w:rsidRPr="007D781D" w:rsidRDefault="007D781D" w:rsidP="007D781D">
      <w:pPr>
        <w:pStyle w:val="HTML"/>
        <w:shd w:val="clear" w:color="auto" w:fill="FFFFFF"/>
        <w:rPr>
          <w:color w:val="080808"/>
          <w:lang w:val="en-US"/>
        </w:rPr>
      </w:pPr>
      <w:r w:rsidRPr="007D781D">
        <w:rPr>
          <w:color w:val="0033B3"/>
          <w:lang w:val="en-US"/>
        </w:rPr>
        <w:t xml:space="preserve">import </w:t>
      </w:r>
      <w:r w:rsidRPr="007D781D">
        <w:rPr>
          <w:color w:val="080808"/>
          <w:lang w:val="en-US"/>
        </w:rPr>
        <w:t>math</w:t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lab_python_oop.Figure</w:t>
      </w:r>
      <w:proofErr w:type="spell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r w:rsidRPr="007D781D">
        <w:rPr>
          <w:color w:val="080808"/>
          <w:lang w:val="en-US"/>
        </w:rPr>
        <w:t>Figure</w:t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lab_python_oop.FigureColor</w:t>
      </w:r>
      <w:proofErr w:type="spell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proofErr w:type="spellStart"/>
      <w:r w:rsidRPr="007D781D">
        <w:rPr>
          <w:color w:val="080808"/>
          <w:lang w:val="en-US"/>
        </w:rPr>
        <w:t>FigureColor</w:t>
      </w:r>
      <w:proofErr w:type="spellEnd"/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class </w:t>
      </w:r>
      <w:r w:rsidRPr="007D781D">
        <w:rPr>
          <w:color w:val="000000"/>
          <w:lang w:val="en-US"/>
        </w:rPr>
        <w:t>Circle</w:t>
      </w:r>
      <w:r w:rsidRPr="007D781D">
        <w:rPr>
          <w:color w:val="080808"/>
          <w:lang w:val="en-US"/>
        </w:rPr>
        <w:t>(Figure):</w:t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i/>
          <w:iCs/>
          <w:color w:val="8C8C8C"/>
          <w:lang w:val="en-US"/>
        </w:rPr>
        <w:t>"""</w:t>
      </w:r>
      <w:r w:rsidRPr="007D781D">
        <w:rPr>
          <w:i/>
          <w:iCs/>
          <w:color w:val="8C8C8C"/>
          <w:lang w:val="en-US"/>
        </w:rPr>
        <w:br/>
      </w:r>
      <w:r w:rsidRPr="007D781D">
        <w:rPr>
          <w:i/>
          <w:iCs/>
          <w:color w:val="8C8C8C"/>
          <w:lang w:val="en-US"/>
        </w:rPr>
        <w:lastRenderedPageBreak/>
        <w:t xml:space="preserve">    </w:t>
      </w:r>
      <w:r>
        <w:rPr>
          <w:i/>
          <w:iCs/>
          <w:color w:val="8C8C8C"/>
        </w:rPr>
        <w:t>Класс</w:t>
      </w:r>
      <w:r w:rsidRPr="007D781D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Круг</w:t>
      </w:r>
      <w:r w:rsidRPr="007D781D">
        <w:rPr>
          <w:i/>
          <w:iCs/>
          <w:color w:val="8C8C8C"/>
          <w:lang w:val="en-US"/>
        </w:rPr>
        <w:t>"</w:t>
      </w:r>
      <w:r w:rsidRPr="007D781D">
        <w:rPr>
          <w:i/>
          <w:iCs/>
          <w:color w:val="8C8C8C"/>
          <w:lang w:val="en-US"/>
        </w:rPr>
        <w:br/>
        <w:t xml:space="preserve">    """</w:t>
      </w:r>
      <w:r w:rsidRPr="007D781D">
        <w:rPr>
          <w:i/>
          <w:iCs/>
          <w:color w:val="8C8C8C"/>
          <w:lang w:val="en-US"/>
        </w:rPr>
        <w:br/>
      </w:r>
      <w:r w:rsidRPr="007D781D">
        <w:rPr>
          <w:i/>
          <w:iCs/>
          <w:color w:val="8C8C8C"/>
          <w:lang w:val="en-US"/>
        </w:rPr>
        <w:br/>
        <w:t xml:space="preserve">    </w:t>
      </w:r>
      <w:r w:rsidRPr="007D781D">
        <w:rPr>
          <w:color w:val="080808"/>
          <w:lang w:val="en-US"/>
        </w:rPr>
        <w:t xml:space="preserve">FIGURE_TYPE = 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Круг</w:t>
      </w:r>
      <w:r w:rsidRPr="007D781D">
        <w:rPr>
          <w:color w:val="067D17"/>
          <w:lang w:val="en-US"/>
        </w:rPr>
        <w:t>"</w:t>
      </w:r>
      <w:r w:rsidRPr="007D781D">
        <w:rPr>
          <w:color w:val="067D17"/>
          <w:lang w:val="en-US"/>
        </w:rPr>
        <w:br/>
      </w:r>
      <w:r w:rsidRPr="007D781D">
        <w:rPr>
          <w:color w:val="067D17"/>
          <w:lang w:val="en-US"/>
        </w:rPr>
        <w:br/>
        <w:t xml:space="preserve">    </w:t>
      </w:r>
      <w:r w:rsidRPr="007D781D">
        <w:rPr>
          <w:color w:val="9E880D"/>
          <w:lang w:val="en-US"/>
        </w:rPr>
        <w:t>@classmethod</w:t>
      </w:r>
      <w:r w:rsidRPr="007D781D">
        <w:rPr>
          <w:color w:val="9E880D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proofErr w:type="spellStart"/>
      <w:r w:rsidRPr="007D781D">
        <w:rPr>
          <w:color w:val="00627A"/>
          <w:lang w:val="en-US"/>
        </w:rPr>
        <w:t>get_figure_type</w:t>
      </w:r>
      <w:proofErr w:type="spellEnd"/>
      <w:r w:rsidRPr="007D781D">
        <w:rPr>
          <w:color w:val="080808"/>
          <w:lang w:val="en-US"/>
        </w:rPr>
        <w:t>(</w:t>
      </w:r>
      <w:proofErr w:type="spellStart"/>
      <w:r w:rsidRPr="007D781D">
        <w:rPr>
          <w:color w:val="94558D"/>
          <w:lang w:val="en-US"/>
        </w:rPr>
        <w:t>cls</w:t>
      </w:r>
      <w:proofErr w:type="spellEnd"/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color w:val="0033B3"/>
          <w:lang w:val="en-US"/>
        </w:rPr>
        <w:t xml:space="preserve">return </w:t>
      </w:r>
      <w:proofErr w:type="spellStart"/>
      <w:r w:rsidRPr="007D781D">
        <w:rPr>
          <w:color w:val="94558D"/>
          <w:lang w:val="en-US"/>
        </w:rPr>
        <w:t>cls</w:t>
      </w:r>
      <w:r w:rsidRPr="007D781D">
        <w:rPr>
          <w:color w:val="080808"/>
          <w:lang w:val="en-US"/>
        </w:rPr>
        <w:t>.FIGURE_TYPE</w:t>
      </w:r>
      <w:proofErr w:type="spellEnd"/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r w:rsidRPr="007D781D">
        <w:rPr>
          <w:color w:val="B200B2"/>
          <w:lang w:val="en-US"/>
        </w:rPr>
        <w:t>__</w:t>
      </w:r>
      <w:proofErr w:type="spellStart"/>
      <w:r w:rsidRPr="007D781D">
        <w:rPr>
          <w:color w:val="B200B2"/>
          <w:lang w:val="en-US"/>
        </w:rPr>
        <w:t>init</w:t>
      </w:r>
      <w:proofErr w:type="spellEnd"/>
      <w:r w:rsidRPr="007D781D">
        <w:rPr>
          <w:color w:val="B200B2"/>
          <w:lang w:val="en-US"/>
        </w:rPr>
        <w:t>__</w:t>
      </w:r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color_param</w:t>
      </w:r>
      <w:proofErr w:type="spellEnd"/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r_param</w:t>
      </w:r>
      <w:proofErr w:type="spellEnd"/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.fc</w:t>
      </w:r>
      <w:proofErr w:type="spellEnd"/>
      <w:r w:rsidRPr="007D781D">
        <w:rPr>
          <w:color w:val="080808"/>
          <w:lang w:val="en-US"/>
        </w:rPr>
        <w:t xml:space="preserve"> = </w:t>
      </w:r>
      <w:proofErr w:type="spellStart"/>
      <w:r w:rsidRPr="007D781D">
        <w:rPr>
          <w:color w:val="080808"/>
          <w:lang w:val="en-US"/>
        </w:rPr>
        <w:t>FigureColor</w:t>
      </w:r>
      <w:proofErr w:type="spellEnd"/>
      <w:r w:rsidRPr="007D781D">
        <w:rPr>
          <w:color w:val="080808"/>
          <w:lang w:val="en-US"/>
        </w:rPr>
        <w:t>()</w:t>
      </w:r>
      <w:r w:rsidRPr="007D781D">
        <w:rPr>
          <w:color w:val="080808"/>
          <w:lang w:val="en-US"/>
        </w:rPr>
        <w:br/>
        <w:t xml:space="preserve">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.fc.color_property</w:t>
      </w:r>
      <w:proofErr w:type="spellEnd"/>
      <w:r w:rsidRPr="007D781D">
        <w:rPr>
          <w:color w:val="080808"/>
          <w:lang w:val="en-US"/>
        </w:rPr>
        <w:t xml:space="preserve"> = </w:t>
      </w:r>
      <w:proofErr w:type="spellStart"/>
      <w:r w:rsidRPr="007D781D">
        <w:rPr>
          <w:color w:val="080808"/>
          <w:lang w:val="en-US"/>
        </w:rPr>
        <w:t>color_param</w:t>
      </w:r>
      <w:proofErr w:type="spellEnd"/>
      <w:r w:rsidRPr="007D781D">
        <w:rPr>
          <w:color w:val="080808"/>
          <w:lang w:val="en-US"/>
        </w:rPr>
        <w:br/>
        <w:t xml:space="preserve">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.r</w:t>
      </w:r>
      <w:proofErr w:type="spellEnd"/>
      <w:r w:rsidRPr="007D781D">
        <w:rPr>
          <w:color w:val="080808"/>
          <w:lang w:val="en-US"/>
        </w:rPr>
        <w:t xml:space="preserve"> = </w:t>
      </w:r>
      <w:proofErr w:type="spellStart"/>
      <w:r w:rsidRPr="007D781D">
        <w:rPr>
          <w:color w:val="080808"/>
          <w:lang w:val="en-US"/>
        </w:rPr>
        <w:t>r_param</w:t>
      </w:r>
      <w:proofErr w:type="spellEnd"/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r w:rsidRPr="007D781D">
        <w:rPr>
          <w:color w:val="00627A"/>
          <w:lang w:val="en-US"/>
        </w:rPr>
        <w:t>square</w:t>
      </w:r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color w:val="0033B3"/>
          <w:lang w:val="en-US"/>
        </w:rPr>
        <w:t xml:space="preserve">return </w:t>
      </w:r>
      <w:r w:rsidRPr="007D781D">
        <w:rPr>
          <w:color w:val="1750EB"/>
          <w:lang w:val="en-US"/>
        </w:rPr>
        <w:t xml:space="preserve">2 </w:t>
      </w:r>
      <w:r w:rsidRPr="007D781D">
        <w:rPr>
          <w:color w:val="080808"/>
          <w:lang w:val="en-US"/>
        </w:rPr>
        <w:t xml:space="preserve">* </w:t>
      </w:r>
      <w:proofErr w:type="spellStart"/>
      <w:r w:rsidRPr="007D781D">
        <w:rPr>
          <w:color w:val="080808"/>
          <w:lang w:val="en-US"/>
        </w:rPr>
        <w:t>math.pi</w:t>
      </w:r>
      <w:proofErr w:type="spellEnd"/>
      <w:r w:rsidRPr="007D781D">
        <w:rPr>
          <w:color w:val="080808"/>
          <w:lang w:val="en-US"/>
        </w:rPr>
        <w:t xml:space="preserve"> *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.r</w:t>
      </w:r>
      <w:proofErr w:type="spellEnd"/>
      <w:r w:rsidRPr="007D781D">
        <w:rPr>
          <w:color w:val="080808"/>
          <w:lang w:val="en-US"/>
        </w:rPr>
        <w:t xml:space="preserve"> ** </w:t>
      </w:r>
      <w:r w:rsidRPr="007D781D">
        <w:rPr>
          <w:color w:val="1750EB"/>
          <w:lang w:val="en-US"/>
        </w:rPr>
        <w:t>2</w:t>
      </w:r>
      <w:r w:rsidRPr="007D781D">
        <w:rPr>
          <w:color w:val="1750EB"/>
          <w:lang w:val="en-US"/>
        </w:rPr>
        <w:br/>
      </w:r>
      <w:r w:rsidRPr="007D781D">
        <w:rPr>
          <w:color w:val="1750EB"/>
          <w:lang w:val="en-US"/>
        </w:rPr>
        <w:br/>
        <w:t xml:space="preserve">    </w:t>
      </w:r>
      <w:r w:rsidRPr="007D781D">
        <w:rPr>
          <w:color w:val="0033B3"/>
          <w:lang w:val="en-US"/>
        </w:rPr>
        <w:t xml:space="preserve">def </w:t>
      </w:r>
      <w:r w:rsidRPr="007D781D">
        <w:rPr>
          <w:color w:val="B200B2"/>
          <w:lang w:val="en-US"/>
        </w:rPr>
        <w:t>__</w:t>
      </w:r>
      <w:proofErr w:type="spellStart"/>
      <w:r w:rsidRPr="007D781D">
        <w:rPr>
          <w:color w:val="B200B2"/>
          <w:lang w:val="en-US"/>
        </w:rPr>
        <w:t>repr</w:t>
      </w:r>
      <w:proofErr w:type="spellEnd"/>
      <w:r w:rsidRPr="007D781D">
        <w:rPr>
          <w:color w:val="B200B2"/>
          <w:lang w:val="en-US"/>
        </w:rPr>
        <w:t>__</w:t>
      </w:r>
      <w:r w:rsidRPr="007D781D">
        <w:rPr>
          <w:color w:val="080808"/>
          <w:lang w:val="en-US"/>
        </w:rPr>
        <w:t>(</w:t>
      </w:r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):</w:t>
      </w:r>
      <w:r w:rsidRPr="007D781D">
        <w:rPr>
          <w:color w:val="080808"/>
          <w:lang w:val="en-US"/>
        </w:rPr>
        <w:br/>
        <w:t xml:space="preserve">        </w:t>
      </w:r>
      <w:r w:rsidRPr="007D781D">
        <w:rPr>
          <w:color w:val="0033B3"/>
          <w:lang w:val="en-US"/>
        </w:rPr>
        <w:t xml:space="preserve">return </w:t>
      </w:r>
      <w:r w:rsidRPr="007D781D">
        <w:rPr>
          <w:color w:val="067D17"/>
          <w:lang w:val="en-US"/>
        </w:rPr>
        <w:t xml:space="preserve">'{} {} </w:t>
      </w:r>
      <w:r>
        <w:rPr>
          <w:color w:val="067D17"/>
        </w:rPr>
        <w:t>цвета</w:t>
      </w:r>
      <w:r w:rsidRPr="007D781D">
        <w:rPr>
          <w:color w:val="067D17"/>
          <w:lang w:val="en-US"/>
        </w:rPr>
        <w:t xml:space="preserve">, </w:t>
      </w:r>
      <w:r>
        <w:rPr>
          <w:color w:val="067D17"/>
        </w:rPr>
        <w:t>радиуса</w:t>
      </w:r>
      <w:r w:rsidRPr="007D781D">
        <w:rPr>
          <w:color w:val="067D17"/>
          <w:lang w:val="en-US"/>
        </w:rPr>
        <w:t xml:space="preserve"> {}, </w:t>
      </w:r>
      <w:r>
        <w:rPr>
          <w:color w:val="067D17"/>
        </w:rPr>
        <w:t>площадью</w:t>
      </w:r>
      <w:r w:rsidRPr="007D781D">
        <w:rPr>
          <w:color w:val="067D17"/>
          <w:lang w:val="en-US"/>
        </w:rPr>
        <w:t xml:space="preserve"> {:.3f}.'</w:t>
      </w:r>
      <w:r w:rsidRPr="007D781D">
        <w:rPr>
          <w:color w:val="080808"/>
          <w:lang w:val="en-US"/>
        </w:rPr>
        <w:t>.format(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.get_figure_type</w:t>
      </w:r>
      <w:proofErr w:type="spellEnd"/>
      <w:r w:rsidRPr="007D781D">
        <w:rPr>
          <w:color w:val="080808"/>
          <w:lang w:val="en-US"/>
        </w:rPr>
        <w:t>(),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.fc.color_property</w:t>
      </w:r>
      <w:proofErr w:type="spellEnd"/>
      <w:r w:rsidRPr="007D781D">
        <w:rPr>
          <w:color w:val="080808"/>
          <w:lang w:val="en-US"/>
        </w:rPr>
        <w:t>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.r</w:t>
      </w:r>
      <w:proofErr w:type="spellEnd"/>
      <w:r w:rsidRPr="007D781D">
        <w:rPr>
          <w:color w:val="080808"/>
          <w:lang w:val="en-US"/>
        </w:rPr>
        <w:t>,</w:t>
      </w:r>
      <w:r w:rsidRPr="007D781D">
        <w:rPr>
          <w:color w:val="080808"/>
          <w:lang w:val="en-US"/>
        </w:rPr>
        <w:br/>
        <w:t xml:space="preserve">            </w:t>
      </w:r>
      <w:proofErr w:type="spellStart"/>
      <w:r w:rsidRPr="007D781D">
        <w:rPr>
          <w:color w:val="94558D"/>
          <w:lang w:val="en-US"/>
        </w:rPr>
        <w:t>self</w:t>
      </w:r>
      <w:r w:rsidRPr="007D781D">
        <w:rPr>
          <w:color w:val="080808"/>
          <w:lang w:val="en-US"/>
        </w:rPr>
        <w:t>.square</w:t>
      </w:r>
      <w:proofErr w:type="spellEnd"/>
      <w:r w:rsidRPr="007D781D">
        <w:rPr>
          <w:color w:val="080808"/>
          <w:lang w:val="en-US"/>
        </w:rPr>
        <w:t>()</w:t>
      </w:r>
      <w:r w:rsidRPr="007D781D">
        <w:rPr>
          <w:color w:val="080808"/>
          <w:lang w:val="en-US"/>
        </w:rPr>
        <w:br/>
        <w:t xml:space="preserve">        )</w:t>
      </w:r>
    </w:p>
    <w:p w14:paraId="3DC6F7BB" w14:textId="77777777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</w:p>
    <w:p w14:paraId="53DE0AEA" w14:textId="63D7D2DC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  <w:r>
        <w:rPr>
          <w:color w:val="24292F"/>
          <w:sz w:val="28"/>
          <w:szCs w:val="28"/>
          <w:lang w:eastAsia="ru-RU"/>
        </w:rPr>
        <w:t>Файл</w:t>
      </w:r>
      <w:r>
        <w:rPr>
          <w:color w:val="24292F"/>
          <w:sz w:val="28"/>
          <w:szCs w:val="28"/>
          <w:lang w:val="en-US" w:eastAsia="ru-RU"/>
        </w:rPr>
        <w:t xml:space="preserve"> main.py</w:t>
      </w:r>
    </w:p>
    <w:p w14:paraId="10A5E47A" w14:textId="77777777" w:rsidR="007D781D" w:rsidRPr="007D781D" w:rsidRDefault="007D781D" w:rsidP="007D781D">
      <w:pPr>
        <w:pStyle w:val="HTML"/>
        <w:shd w:val="clear" w:color="auto" w:fill="FFFFFF"/>
        <w:rPr>
          <w:color w:val="080808"/>
          <w:lang w:val="en-US"/>
        </w:rPr>
      </w:pP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prettytable</w:t>
      </w:r>
      <w:proofErr w:type="spell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proofErr w:type="spellStart"/>
      <w:r w:rsidRPr="007D781D">
        <w:rPr>
          <w:color w:val="080808"/>
          <w:lang w:val="en-US"/>
        </w:rPr>
        <w:t>PrettyTable</w:t>
      </w:r>
      <w:proofErr w:type="spellEnd"/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lab_python_oop.Rectangle</w:t>
      </w:r>
      <w:proofErr w:type="spell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r w:rsidRPr="007D781D">
        <w:rPr>
          <w:color w:val="080808"/>
          <w:lang w:val="en-US"/>
        </w:rPr>
        <w:t>Rectangle</w:t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lab_python_oop.Circle</w:t>
      </w:r>
      <w:proofErr w:type="spell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r w:rsidRPr="007D781D">
        <w:rPr>
          <w:color w:val="080808"/>
          <w:lang w:val="en-US"/>
        </w:rPr>
        <w:t>Circle</w:t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from </w:t>
      </w:r>
      <w:proofErr w:type="spellStart"/>
      <w:r w:rsidRPr="007D781D">
        <w:rPr>
          <w:color w:val="080808"/>
          <w:lang w:val="en-US"/>
        </w:rPr>
        <w:t>lab_python_oop.Square</w:t>
      </w:r>
      <w:proofErr w:type="spellEnd"/>
      <w:r w:rsidRPr="007D781D">
        <w:rPr>
          <w:color w:val="080808"/>
          <w:lang w:val="en-US"/>
        </w:rPr>
        <w:t xml:space="preserve"> </w:t>
      </w:r>
      <w:r w:rsidRPr="007D781D">
        <w:rPr>
          <w:color w:val="0033B3"/>
          <w:lang w:val="en-US"/>
        </w:rPr>
        <w:t xml:space="preserve">import </w:t>
      </w:r>
      <w:r w:rsidRPr="007D781D">
        <w:rPr>
          <w:color w:val="080808"/>
          <w:lang w:val="en-US"/>
        </w:rPr>
        <w:t>Square</w:t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def </w:t>
      </w:r>
      <w:r w:rsidRPr="007D781D">
        <w:rPr>
          <w:color w:val="00627A"/>
          <w:lang w:val="en-US"/>
        </w:rPr>
        <w:t>main</w:t>
      </w:r>
      <w:r w:rsidRPr="007D781D">
        <w:rPr>
          <w:color w:val="080808"/>
          <w:lang w:val="en-US"/>
        </w:rPr>
        <w:t>():</w:t>
      </w:r>
      <w:r w:rsidRPr="007D781D">
        <w:rPr>
          <w:color w:val="080808"/>
          <w:lang w:val="en-US"/>
        </w:rPr>
        <w:br/>
        <w:t xml:space="preserve">    r = Rectangle(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синего</w:t>
      </w:r>
      <w:r w:rsidRPr="007D781D">
        <w:rPr>
          <w:color w:val="067D17"/>
          <w:lang w:val="en-US"/>
        </w:rPr>
        <w:t>"</w:t>
      </w:r>
      <w:r w:rsidRPr="007D781D">
        <w:rPr>
          <w:color w:val="080808"/>
          <w:lang w:val="en-US"/>
        </w:rPr>
        <w:t xml:space="preserve">, </w:t>
      </w:r>
      <w:r w:rsidRPr="007D781D">
        <w:rPr>
          <w:color w:val="1750EB"/>
          <w:lang w:val="en-US"/>
        </w:rPr>
        <w:t>3</w:t>
      </w:r>
      <w:r w:rsidRPr="007D781D">
        <w:rPr>
          <w:color w:val="080808"/>
          <w:lang w:val="en-US"/>
        </w:rPr>
        <w:t xml:space="preserve">, </w:t>
      </w:r>
      <w:r w:rsidRPr="007D781D">
        <w:rPr>
          <w:color w:val="1750EB"/>
          <w:lang w:val="en-US"/>
        </w:rPr>
        <w:t>2</w:t>
      </w:r>
      <w:r w:rsidRPr="007D781D">
        <w:rPr>
          <w:color w:val="080808"/>
          <w:lang w:val="en-US"/>
        </w:rPr>
        <w:t>)</w:t>
      </w:r>
      <w:r w:rsidRPr="007D781D">
        <w:rPr>
          <w:color w:val="080808"/>
          <w:lang w:val="en-US"/>
        </w:rPr>
        <w:br/>
        <w:t xml:space="preserve">    c = Circle(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зеленого</w:t>
      </w:r>
      <w:r w:rsidRPr="007D781D">
        <w:rPr>
          <w:color w:val="067D17"/>
          <w:lang w:val="en-US"/>
        </w:rPr>
        <w:t>"</w:t>
      </w:r>
      <w:r w:rsidRPr="007D781D">
        <w:rPr>
          <w:color w:val="080808"/>
          <w:lang w:val="en-US"/>
        </w:rPr>
        <w:t xml:space="preserve">, </w:t>
      </w:r>
      <w:r w:rsidRPr="007D781D">
        <w:rPr>
          <w:color w:val="1750EB"/>
          <w:lang w:val="en-US"/>
        </w:rPr>
        <w:t>5</w:t>
      </w:r>
      <w:r w:rsidRPr="007D781D">
        <w:rPr>
          <w:color w:val="080808"/>
          <w:lang w:val="en-US"/>
        </w:rPr>
        <w:t>)</w:t>
      </w:r>
      <w:r w:rsidRPr="007D781D">
        <w:rPr>
          <w:color w:val="080808"/>
          <w:lang w:val="en-US"/>
        </w:rPr>
        <w:br/>
        <w:t xml:space="preserve">    s = Square(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красного</w:t>
      </w:r>
      <w:r w:rsidRPr="007D781D">
        <w:rPr>
          <w:color w:val="067D17"/>
          <w:lang w:val="en-US"/>
        </w:rPr>
        <w:t>"</w:t>
      </w:r>
      <w:r w:rsidRPr="007D781D">
        <w:rPr>
          <w:color w:val="080808"/>
          <w:lang w:val="en-US"/>
        </w:rPr>
        <w:t xml:space="preserve">, </w:t>
      </w:r>
      <w:r w:rsidRPr="007D781D">
        <w:rPr>
          <w:color w:val="1750EB"/>
          <w:lang w:val="en-US"/>
        </w:rPr>
        <w:t>5</w:t>
      </w:r>
      <w:r w:rsidRPr="007D781D">
        <w:rPr>
          <w:color w:val="080808"/>
          <w:lang w:val="en-US"/>
        </w:rPr>
        <w:t>)</w:t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  <w:t xml:space="preserve">    x = </w:t>
      </w:r>
      <w:proofErr w:type="spellStart"/>
      <w:r w:rsidRPr="007D781D">
        <w:rPr>
          <w:color w:val="080808"/>
          <w:lang w:val="en-US"/>
        </w:rPr>
        <w:t>PrettyTable</w:t>
      </w:r>
      <w:proofErr w:type="spellEnd"/>
      <w:r w:rsidRPr="007D781D">
        <w:rPr>
          <w:color w:val="080808"/>
          <w:lang w:val="en-US"/>
        </w:rPr>
        <w:t>()</w:t>
      </w:r>
      <w:r w:rsidRPr="007D781D">
        <w:rPr>
          <w:color w:val="080808"/>
          <w:lang w:val="en-US"/>
        </w:rPr>
        <w:br/>
        <w:t xml:space="preserve">    </w:t>
      </w:r>
      <w:proofErr w:type="spellStart"/>
      <w:r w:rsidRPr="007D781D">
        <w:rPr>
          <w:color w:val="080808"/>
          <w:lang w:val="en-US"/>
        </w:rPr>
        <w:t>x.field_names</w:t>
      </w:r>
      <w:proofErr w:type="spellEnd"/>
      <w:r w:rsidRPr="007D781D">
        <w:rPr>
          <w:color w:val="080808"/>
          <w:lang w:val="en-US"/>
        </w:rPr>
        <w:t xml:space="preserve"> = [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Название</w:t>
      </w:r>
      <w:r w:rsidRPr="007D781D">
        <w:rPr>
          <w:color w:val="067D17"/>
          <w:lang w:val="en-US"/>
        </w:rPr>
        <w:t xml:space="preserve"> </w:t>
      </w:r>
      <w:r>
        <w:rPr>
          <w:color w:val="067D17"/>
        </w:rPr>
        <w:t>фигуры</w:t>
      </w:r>
      <w:r w:rsidRPr="007D781D">
        <w:rPr>
          <w:color w:val="067D17"/>
          <w:lang w:val="en-US"/>
        </w:rPr>
        <w:t>"</w:t>
      </w:r>
      <w:r w:rsidRPr="007D781D">
        <w:rPr>
          <w:color w:val="080808"/>
          <w:lang w:val="en-US"/>
        </w:rPr>
        <w:t xml:space="preserve">, 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Цвет</w:t>
      </w:r>
      <w:r w:rsidRPr="007D781D">
        <w:rPr>
          <w:color w:val="067D17"/>
          <w:lang w:val="en-US"/>
        </w:rPr>
        <w:t xml:space="preserve"> </w:t>
      </w:r>
      <w:r>
        <w:rPr>
          <w:color w:val="067D17"/>
        </w:rPr>
        <w:t>фигуры</w:t>
      </w:r>
      <w:r w:rsidRPr="007D781D">
        <w:rPr>
          <w:color w:val="067D17"/>
          <w:lang w:val="en-US"/>
        </w:rPr>
        <w:t>"</w:t>
      </w:r>
      <w:r w:rsidRPr="007D781D">
        <w:rPr>
          <w:color w:val="080808"/>
          <w:lang w:val="en-US"/>
        </w:rPr>
        <w:t xml:space="preserve">, </w:t>
      </w:r>
      <w:r w:rsidRPr="007D781D">
        <w:rPr>
          <w:color w:val="067D17"/>
          <w:lang w:val="en-US"/>
        </w:rPr>
        <w:t>"</w:t>
      </w:r>
      <w:r>
        <w:rPr>
          <w:color w:val="067D17"/>
        </w:rPr>
        <w:t>Площадь</w:t>
      </w:r>
      <w:r w:rsidRPr="007D781D">
        <w:rPr>
          <w:color w:val="067D17"/>
          <w:lang w:val="en-US"/>
        </w:rPr>
        <w:t xml:space="preserve"> </w:t>
      </w:r>
      <w:r>
        <w:rPr>
          <w:color w:val="067D17"/>
        </w:rPr>
        <w:t>фигуры</w:t>
      </w:r>
      <w:r w:rsidRPr="007D781D">
        <w:rPr>
          <w:color w:val="067D17"/>
          <w:lang w:val="en-US"/>
        </w:rPr>
        <w:t>"</w:t>
      </w:r>
      <w:r w:rsidRPr="007D781D">
        <w:rPr>
          <w:color w:val="080808"/>
          <w:lang w:val="en-US"/>
        </w:rPr>
        <w:t>]</w:t>
      </w:r>
      <w:r w:rsidRPr="007D781D">
        <w:rPr>
          <w:color w:val="080808"/>
          <w:lang w:val="en-US"/>
        </w:rPr>
        <w:br/>
        <w:t xml:space="preserve">    </w:t>
      </w:r>
      <w:proofErr w:type="spellStart"/>
      <w:r w:rsidRPr="007D781D">
        <w:rPr>
          <w:color w:val="080808"/>
          <w:lang w:val="en-US"/>
        </w:rPr>
        <w:t>x.add_rows</w:t>
      </w:r>
      <w:proofErr w:type="spellEnd"/>
      <w:r w:rsidRPr="007D781D">
        <w:rPr>
          <w:color w:val="080808"/>
          <w:lang w:val="en-US"/>
        </w:rPr>
        <w:t>([</w:t>
      </w:r>
      <w:r w:rsidRPr="007D781D">
        <w:rPr>
          <w:color w:val="080808"/>
          <w:lang w:val="en-US"/>
        </w:rPr>
        <w:br/>
        <w:t xml:space="preserve">        [</w:t>
      </w:r>
      <w:proofErr w:type="spellStart"/>
      <w:r w:rsidRPr="007D781D">
        <w:rPr>
          <w:color w:val="080808"/>
          <w:lang w:val="en-US"/>
        </w:rPr>
        <w:t>r.get_figure_type</w:t>
      </w:r>
      <w:proofErr w:type="spellEnd"/>
      <w:r w:rsidRPr="007D781D">
        <w:rPr>
          <w:color w:val="080808"/>
          <w:lang w:val="en-US"/>
        </w:rPr>
        <w:t xml:space="preserve">(), </w:t>
      </w:r>
      <w:proofErr w:type="spellStart"/>
      <w:r w:rsidRPr="007D781D">
        <w:rPr>
          <w:color w:val="080808"/>
          <w:lang w:val="en-US"/>
        </w:rPr>
        <w:t>r.color</w:t>
      </w:r>
      <w:proofErr w:type="spellEnd"/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r.square</w:t>
      </w:r>
      <w:proofErr w:type="spellEnd"/>
      <w:r w:rsidRPr="007D781D">
        <w:rPr>
          <w:color w:val="080808"/>
          <w:lang w:val="en-US"/>
        </w:rPr>
        <w:t>()],</w:t>
      </w:r>
      <w:r w:rsidRPr="007D781D">
        <w:rPr>
          <w:color w:val="080808"/>
          <w:lang w:val="en-US"/>
        </w:rPr>
        <w:br/>
        <w:t xml:space="preserve">        [</w:t>
      </w:r>
      <w:proofErr w:type="spellStart"/>
      <w:r w:rsidRPr="007D781D">
        <w:rPr>
          <w:color w:val="080808"/>
          <w:lang w:val="en-US"/>
        </w:rPr>
        <w:t>c.get_figure_type</w:t>
      </w:r>
      <w:proofErr w:type="spellEnd"/>
      <w:r w:rsidRPr="007D781D">
        <w:rPr>
          <w:color w:val="080808"/>
          <w:lang w:val="en-US"/>
        </w:rPr>
        <w:t xml:space="preserve">(), </w:t>
      </w:r>
      <w:proofErr w:type="spellStart"/>
      <w:r w:rsidRPr="007D781D">
        <w:rPr>
          <w:color w:val="080808"/>
          <w:lang w:val="en-US"/>
        </w:rPr>
        <w:t>c.fc.color_property</w:t>
      </w:r>
      <w:proofErr w:type="spellEnd"/>
      <w:r w:rsidRPr="007D781D">
        <w:rPr>
          <w:color w:val="080808"/>
          <w:lang w:val="en-US"/>
        </w:rPr>
        <w:t xml:space="preserve">, </w:t>
      </w:r>
      <w:proofErr w:type="spellStart"/>
      <w:r w:rsidRPr="007D781D">
        <w:rPr>
          <w:color w:val="080808"/>
          <w:lang w:val="en-US"/>
        </w:rPr>
        <w:t>c.square</w:t>
      </w:r>
      <w:proofErr w:type="spellEnd"/>
      <w:r w:rsidRPr="007D781D">
        <w:rPr>
          <w:color w:val="080808"/>
          <w:lang w:val="en-US"/>
        </w:rPr>
        <w:t>()],</w:t>
      </w:r>
      <w:r w:rsidRPr="007D781D">
        <w:rPr>
          <w:color w:val="080808"/>
          <w:lang w:val="en-US"/>
        </w:rPr>
        <w:br/>
        <w:t xml:space="preserve">        [s.get_figure_type(), s.color, </w:t>
      </w:r>
      <w:proofErr w:type="spellStart"/>
      <w:r w:rsidRPr="007D781D">
        <w:rPr>
          <w:color w:val="080808"/>
          <w:lang w:val="en-US"/>
        </w:rPr>
        <w:t>s.square</w:t>
      </w:r>
      <w:proofErr w:type="spellEnd"/>
      <w:r w:rsidRPr="007D781D">
        <w:rPr>
          <w:color w:val="080808"/>
          <w:lang w:val="en-US"/>
        </w:rPr>
        <w:t>()]</w:t>
      </w:r>
      <w:r w:rsidRPr="007D781D">
        <w:rPr>
          <w:color w:val="080808"/>
          <w:lang w:val="en-US"/>
        </w:rPr>
        <w:br/>
        <w:t xml:space="preserve">    ])</w:t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0080"/>
          <w:lang w:val="en-US"/>
        </w:rPr>
        <w:t>print</w:t>
      </w:r>
      <w:r w:rsidRPr="007D781D">
        <w:rPr>
          <w:color w:val="080808"/>
          <w:lang w:val="en-US"/>
        </w:rPr>
        <w:t>(r)</w:t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0080"/>
          <w:lang w:val="en-US"/>
        </w:rPr>
        <w:t>print</w:t>
      </w:r>
      <w:r w:rsidRPr="007D781D">
        <w:rPr>
          <w:color w:val="080808"/>
          <w:lang w:val="en-US"/>
        </w:rPr>
        <w:t>(c)</w:t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0080"/>
          <w:lang w:val="en-US"/>
        </w:rPr>
        <w:t>print</w:t>
      </w:r>
      <w:r w:rsidRPr="007D781D">
        <w:rPr>
          <w:color w:val="080808"/>
          <w:lang w:val="en-US"/>
        </w:rPr>
        <w:t>(s)</w:t>
      </w:r>
      <w:r w:rsidRPr="007D781D">
        <w:rPr>
          <w:color w:val="080808"/>
          <w:lang w:val="en-US"/>
        </w:rPr>
        <w:br/>
        <w:t xml:space="preserve">    </w:t>
      </w:r>
      <w:r w:rsidRPr="007D781D">
        <w:rPr>
          <w:color w:val="000080"/>
          <w:lang w:val="en-US"/>
        </w:rPr>
        <w:t>print</w:t>
      </w:r>
      <w:r w:rsidRPr="007D781D">
        <w:rPr>
          <w:color w:val="080808"/>
          <w:lang w:val="en-US"/>
        </w:rPr>
        <w:t>(x)</w:t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80808"/>
          <w:lang w:val="en-US"/>
        </w:rPr>
        <w:br/>
      </w:r>
      <w:r w:rsidRPr="007D781D">
        <w:rPr>
          <w:color w:val="0033B3"/>
          <w:lang w:val="en-US"/>
        </w:rPr>
        <w:t xml:space="preserve">if </w:t>
      </w:r>
      <w:r w:rsidRPr="007D781D">
        <w:rPr>
          <w:color w:val="080808"/>
          <w:lang w:val="en-US"/>
        </w:rPr>
        <w:t xml:space="preserve">__name__ == </w:t>
      </w:r>
      <w:r w:rsidRPr="007D781D">
        <w:rPr>
          <w:color w:val="067D17"/>
          <w:lang w:val="en-US"/>
        </w:rPr>
        <w:t>"__main__"</w:t>
      </w:r>
      <w:r w:rsidRPr="007D781D">
        <w:rPr>
          <w:color w:val="080808"/>
          <w:lang w:val="en-US"/>
        </w:rPr>
        <w:t>:</w:t>
      </w:r>
      <w:r w:rsidRPr="007D781D">
        <w:rPr>
          <w:color w:val="080808"/>
          <w:lang w:val="en-US"/>
        </w:rPr>
        <w:br/>
        <w:t xml:space="preserve">    main()</w:t>
      </w:r>
    </w:p>
    <w:p w14:paraId="69C12127" w14:textId="3121D034" w:rsidR="007D781D" w:rsidRDefault="007D781D" w:rsidP="00B2194F">
      <w:pPr>
        <w:shd w:val="clear" w:color="auto" w:fill="FFFFFF"/>
        <w:suppressAutoHyphens w:val="0"/>
        <w:rPr>
          <w:color w:val="24292F"/>
          <w:sz w:val="28"/>
          <w:szCs w:val="28"/>
          <w:lang w:val="en-US" w:eastAsia="ru-RU"/>
        </w:rPr>
      </w:pPr>
    </w:p>
    <w:p w14:paraId="386C29B4" w14:textId="77777777" w:rsidR="007D781D" w:rsidRDefault="007D781D" w:rsidP="00B2194F">
      <w:pPr>
        <w:shd w:val="clear" w:color="auto" w:fill="FFFFFF"/>
        <w:suppressAutoHyphens w:val="0"/>
        <w:rPr>
          <w:b/>
          <w:bCs/>
          <w:color w:val="24292F"/>
          <w:sz w:val="36"/>
          <w:szCs w:val="36"/>
          <w:lang w:eastAsia="ru-RU"/>
        </w:rPr>
      </w:pPr>
    </w:p>
    <w:p w14:paraId="1CF1650F" w14:textId="77777777" w:rsidR="007D781D" w:rsidRDefault="007D781D" w:rsidP="00B2194F">
      <w:pPr>
        <w:shd w:val="clear" w:color="auto" w:fill="FFFFFF"/>
        <w:suppressAutoHyphens w:val="0"/>
        <w:rPr>
          <w:b/>
          <w:bCs/>
          <w:color w:val="24292F"/>
          <w:sz w:val="36"/>
          <w:szCs w:val="36"/>
          <w:lang w:eastAsia="ru-RU"/>
        </w:rPr>
      </w:pPr>
    </w:p>
    <w:p w14:paraId="7888D461" w14:textId="77777777" w:rsidR="007D781D" w:rsidRDefault="007D781D" w:rsidP="00B2194F">
      <w:pPr>
        <w:shd w:val="clear" w:color="auto" w:fill="FFFFFF"/>
        <w:suppressAutoHyphens w:val="0"/>
        <w:rPr>
          <w:b/>
          <w:bCs/>
          <w:color w:val="24292F"/>
          <w:sz w:val="36"/>
          <w:szCs w:val="36"/>
          <w:lang w:eastAsia="ru-RU"/>
        </w:rPr>
      </w:pPr>
    </w:p>
    <w:p w14:paraId="793D181B" w14:textId="258AFEB9" w:rsidR="007D781D" w:rsidRDefault="007D781D" w:rsidP="00B2194F">
      <w:pPr>
        <w:shd w:val="clear" w:color="auto" w:fill="FFFFFF"/>
        <w:suppressAutoHyphens w:val="0"/>
        <w:rPr>
          <w:b/>
          <w:bCs/>
          <w:color w:val="24292F"/>
          <w:sz w:val="36"/>
          <w:szCs w:val="36"/>
          <w:lang w:eastAsia="ru-RU"/>
        </w:rPr>
      </w:pPr>
      <w:r>
        <w:rPr>
          <w:b/>
          <w:bCs/>
          <w:color w:val="24292F"/>
          <w:sz w:val="36"/>
          <w:szCs w:val="36"/>
          <w:lang w:eastAsia="ru-RU"/>
        </w:rPr>
        <w:lastRenderedPageBreak/>
        <w:t>Пример выполнения программы</w:t>
      </w:r>
    </w:p>
    <w:p w14:paraId="5F4CEF73" w14:textId="77777777" w:rsidR="007D781D" w:rsidRDefault="007D781D" w:rsidP="00B2194F">
      <w:pPr>
        <w:shd w:val="clear" w:color="auto" w:fill="FFFFFF"/>
        <w:suppressAutoHyphens w:val="0"/>
        <w:rPr>
          <w:b/>
          <w:bCs/>
          <w:color w:val="24292F"/>
          <w:sz w:val="36"/>
          <w:szCs w:val="36"/>
          <w:lang w:eastAsia="ru-RU"/>
        </w:rPr>
      </w:pPr>
    </w:p>
    <w:p w14:paraId="09B37B6B" w14:textId="37477979" w:rsidR="00B2194F" w:rsidRPr="009E1FCA" w:rsidRDefault="007D781D" w:rsidP="007D781D">
      <w:pPr>
        <w:shd w:val="clear" w:color="auto" w:fill="FFFFFF"/>
        <w:suppressAutoHyphens w:val="0"/>
        <w:jc w:val="center"/>
        <w:rPr>
          <w:rFonts w:ascii="Segoe UI" w:hAnsi="Segoe UI" w:cs="Segoe UI"/>
          <w:color w:val="24292F"/>
          <w:lang w:eastAsia="ru-RU"/>
        </w:rPr>
      </w:pPr>
      <w:r w:rsidRPr="007D781D">
        <w:rPr>
          <w:rFonts w:ascii="Segoe UI" w:hAnsi="Segoe UI" w:cs="Segoe UI"/>
          <w:color w:val="24292F"/>
          <w:lang w:eastAsia="ru-RU"/>
        </w:rPr>
        <w:drawing>
          <wp:inline distT="0" distB="0" distL="0" distR="0" wp14:anchorId="4C0BD60C" wp14:editId="5FEF9864">
            <wp:extent cx="5655733" cy="23897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0503" cy="24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18B2" w14:textId="77777777" w:rsidR="009E1FCA" w:rsidRPr="007D781D" w:rsidRDefault="009E1FCA" w:rsidP="009E1FCA">
      <w:pPr>
        <w:rPr>
          <w:b/>
          <w:bCs/>
          <w:sz w:val="28"/>
          <w:szCs w:val="28"/>
        </w:rPr>
      </w:pPr>
    </w:p>
    <w:sectPr w:rsidR="009E1FCA" w:rsidRPr="007D781D" w:rsidSect="009E1FCA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382B"/>
    <w:multiLevelType w:val="multilevel"/>
    <w:tmpl w:val="35288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033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A1"/>
    <w:rsid w:val="00034A62"/>
    <w:rsid w:val="001A0EC1"/>
    <w:rsid w:val="003C1FBC"/>
    <w:rsid w:val="007D781D"/>
    <w:rsid w:val="009E1FCA"/>
    <w:rsid w:val="00A016A1"/>
    <w:rsid w:val="00B21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09F12"/>
  <w15:chartTrackingRefBased/>
  <w15:docId w15:val="{A2FDAD58-2E7B-114C-B6C0-3030859B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1FBC"/>
    <w:pPr>
      <w:suppressAutoHyphens/>
    </w:pPr>
    <w:rPr>
      <w:rFonts w:ascii="Times New Roman" w:eastAsia="Times New Roman" w:hAnsi="Times New Roman" w:cs="Times New Roman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3C1FBC"/>
    <w:pPr>
      <w:ind w:firstLine="851"/>
      <w:jc w:val="both"/>
    </w:pPr>
    <w:rPr>
      <w:rFonts w:eastAsia="Calibri"/>
    </w:rPr>
  </w:style>
  <w:style w:type="paragraph" w:styleId="a4">
    <w:name w:val="Normal (Web)"/>
    <w:basedOn w:val="a"/>
    <w:uiPriority w:val="99"/>
    <w:semiHidden/>
    <w:unhideWhenUsed/>
    <w:rsid w:val="009E1FCA"/>
    <w:pPr>
      <w:suppressAutoHyphens w:val="0"/>
      <w:spacing w:before="100" w:beforeAutospacing="1" w:after="100" w:afterAutospacing="1"/>
    </w:pPr>
    <w:rPr>
      <w:lang w:eastAsia="ru-RU"/>
    </w:rPr>
  </w:style>
  <w:style w:type="character" w:styleId="a5">
    <w:name w:val="Hyperlink"/>
    <w:basedOn w:val="a0"/>
    <w:uiPriority w:val="99"/>
    <w:unhideWhenUsed/>
    <w:rsid w:val="009E1FCA"/>
    <w:rPr>
      <w:color w:val="0000FF"/>
      <w:u w:val="single"/>
    </w:rPr>
  </w:style>
  <w:style w:type="character" w:styleId="a6">
    <w:name w:val="Strong"/>
    <w:basedOn w:val="a0"/>
    <w:uiPriority w:val="22"/>
    <w:qFormat/>
    <w:rsid w:val="009E1FCA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9E1FC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D7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8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hail/Library/Group%20Containers/UBF8T346G9.Office/User%20Content.localized/Templates.localized/&#1054;&#1090;&#1095;&#1077;&#776;&#1090;&#1099;%20&#1087;&#1086;%20&#1083;&#1072;&#1073;&#1086;&#1088;&#1072;&#1090;&#1086;&#1088;&#1085;&#1099;&#1084;%20&#1088;&#1072;&#1073;&#1086;&#1090;&#1072;&#1084;%20&#1041;&#1050;&#1048;&#1058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Отчёты по лабораторным работам БКИТ.dotx</Template>
  <TotalTime>14</TotalTime>
  <Pages>6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2022-10-16T09:55:00Z</dcterms:created>
  <dcterms:modified xsi:type="dcterms:W3CDTF">2022-10-16T11:19:00Z</dcterms:modified>
</cp:coreProperties>
</file>